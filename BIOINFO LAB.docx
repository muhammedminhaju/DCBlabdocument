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F262B" w14:textId="3CC6051D" w:rsidR="00FD52E0" w:rsidRPr="00B93585" w:rsidRDefault="00BC1510" w:rsidP="00B93585">
      <w:pPr>
        <w:ind w:firstLine="284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1CACAB" wp14:editId="1964169B">
                <wp:simplePos x="0" y="0"/>
                <wp:positionH relativeFrom="column">
                  <wp:posOffset>83185</wp:posOffset>
                </wp:positionH>
                <wp:positionV relativeFrom="paragraph">
                  <wp:posOffset>-1422400</wp:posOffset>
                </wp:positionV>
                <wp:extent cx="6410325" cy="10182225"/>
                <wp:effectExtent l="0" t="0" r="28575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0325" cy="101822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EB24E" id="Rectangle 5" o:spid="_x0000_s1026" style="position:absolute;margin-left:6.55pt;margin-top:-112pt;width:504.75pt;height:80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" filled="f" strokecolor="#41719c" strokeweight="1pt">
                <v:path arrowok="t"/>
              </v:rect>
            </w:pict>
          </mc:Fallback>
        </mc:AlternateContent>
      </w:r>
      <w:r w:rsidR="00FD52E0" w:rsidRPr="00FD52E0">
        <w:rPr>
          <w:b/>
          <w:bCs/>
          <w:sz w:val="28"/>
          <w:szCs w:val="28"/>
        </w:rPr>
        <w:t xml:space="preserve">National </w:t>
      </w:r>
      <w:proofErr w:type="spellStart"/>
      <w:r w:rsidR="00FD52E0" w:rsidRPr="00FD52E0">
        <w:rPr>
          <w:b/>
          <w:bCs/>
          <w:sz w:val="28"/>
          <w:szCs w:val="28"/>
        </w:rPr>
        <w:t>Center</w:t>
      </w:r>
      <w:proofErr w:type="spellEnd"/>
      <w:r w:rsidR="00FD52E0" w:rsidRPr="00FD52E0">
        <w:rPr>
          <w:b/>
          <w:bCs/>
          <w:sz w:val="28"/>
          <w:szCs w:val="28"/>
        </w:rPr>
        <w:t xml:space="preserve"> for Biotechnology </w:t>
      </w:r>
      <w:proofErr w:type="gramStart"/>
      <w:r w:rsidR="00FD52E0" w:rsidRPr="00FD52E0">
        <w:rPr>
          <w:b/>
          <w:bCs/>
          <w:sz w:val="28"/>
          <w:szCs w:val="28"/>
        </w:rPr>
        <w:t>Information  (</w:t>
      </w:r>
      <w:proofErr w:type="gramEnd"/>
      <w:r w:rsidR="00FD52E0" w:rsidRPr="00FD52E0">
        <w:rPr>
          <w:b/>
          <w:bCs/>
          <w:sz w:val="28"/>
          <w:szCs w:val="28"/>
        </w:rPr>
        <w:t>NCBI)</w:t>
      </w:r>
    </w:p>
    <w:p w14:paraId="0EE78B5D" w14:textId="305723B1" w:rsidR="00CA1BD4" w:rsidRPr="00FD52E0" w:rsidRDefault="00CA1BD4" w:rsidP="00FD52E0">
      <w:pPr>
        <w:ind w:left="284"/>
        <w:jc w:val="both"/>
        <w:rPr>
          <w:sz w:val="24"/>
          <w:szCs w:val="24"/>
        </w:rPr>
      </w:pPr>
      <w:r w:rsidRPr="00FD52E0">
        <w:rPr>
          <w:sz w:val="24"/>
          <w:szCs w:val="24"/>
        </w:rPr>
        <w:t>1.</w:t>
      </w:r>
      <w:r w:rsidRPr="00FD52E0">
        <w:rPr>
          <w:sz w:val="24"/>
          <w:szCs w:val="24"/>
        </w:rPr>
        <w:tab/>
        <w:t>Download the gene sequence and mRNA sequence of Leptin and Leptin Receptor gene of Human, Mouse and Rat, Cattle and Pig. Save it in a separate folder and name it properly.</w:t>
      </w:r>
    </w:p>
    <w:p w14:paraId="63DA3537" w14:textId="77777777" w:rsidR="00CA1BD4" w:rsidRPr="00FD52E0" w:rsidRDefault="00CA1BD4" w:rsidP="00B93585">
      <w:pPr>
        <w:ind w:left="720"/>
        <w:jc w:val="both"/>
        <w:rPr>
          <w:sz w:val="24"/>
          <w:szCs w:val="24"/>
        </w:rPr>
      </w:pPr>
      <w:proofErr w:type="spellStart"/>
      <w:r w:rsidRPr="00FD52E0">
        <w:rPr>
          <w:sz w:val="24"/>
          <w:szCs w:val="24"/>
        </w:rPr>
        <w:t>i</w:t>
      </w:r>
      <w:proofErr w:type="spellEnd"/>
      <w:r w:rsidRPr="00FD52E0">
        <w:rPr>
          <w:sz w:val="24"/>
          <w:szCs w:val="24"/>
        </w:rPr>
        <w:t>.</w:t>
      </w:r>
      <w:r w:rsidRPr="00FD52E0">
        <w:rPr>
          <w:sz w:val="24"/>
          <w:szCs w:val="24"/>
        </w:rPr>
        <w:tab/>
        <w:t>What is the chromosomal location of (</w:t>
      </w:r>
      <w:proofErr w:type="spellStart"/>
      <w:r w:rsidRPr="00FD52E0">
        <w:rPr>
          <w:sz w:val="24"/>
          <w:szCs w:val="24"/>
        </w:rPr>
        <w:t>i</w:t>
      </w:r>
      <w:proofErr w:type="spellEnd"/>
      <w:r w:rsidRPr="00FD52E0">
        <w:rPr>
          <w:sz w:val="24"/>
          <w:szCs w:val="24"/>
        </w:rPr>
        <w:t>) Leptin and (ii) Leptin Receptor in these organisms?</w:t>
      </w:r>
    </w:p>
    <w:p w14:paraId="4538754B" w14:textId="77777777" w:rsidR="00CA1BD4" w:rsidRPr="00FD52E0" w:rsidRDefault="00CA1BD4" w:rsidP="00B93585">
      <w:pPr>
        <w:ind w:left="720"/>
        <w:jc w:val="both"/>
        <w:rPr>
          <w:sz w:val="24"/>
          <w:szCs w:val="24"/>
        </w:rPr>
      </w:pPr>
      <w:r w:rsidRPr="00FD52E0">
        <w:rPr>
          <w:sz w:val="24"/>
          <w:szCs w:val="24"/>
        </w:rPr>
        <w:t>ii.</w:t>
      </w:r>
      <w:r w:rsidRPr="00FD52E0">
        <w:rPr>
          <w:sz w:val="24"/>
          <w:szCs w:val="24"/>
        </w:rPr>
        <w:tab/>
        <w:t>Compare the length of the gene sequences of (</w:t>
      </w:r>
      <w:proofErr w:type="spellStart"/>
      <w:r w:rsidRPr="00FD52E0">
        <w:rPr>
          <w:sz w:val="24"/>
          <w:szCs w:val="24"/>
        </w:rPr>
        <w:t>i</w:t>
      </w:r>
      <w:proofErr w:type="spellEnd"/>
      <w:r w:rsidRPr="00FD52E0">
        <w:rPr>
          <w:sz w:val="24"/>
          <w:szCs w:val="24"/>
        </w:rPr>
        <w:t>) Leptin and (ii) Leptin Receptor in these organisms?</w:t>
      </w:r>
    </w:p>
    <w:p w14:paraId="21F890D2" w14:textId="77777777" w:rsidR="00CA1BD4" w:rsidRPr="00FD52E0" w:rsidRDefault="00CA1BD4" w:rsidP="00B93585">
      <w:pPr>
        <w:ind w:left="720"/>
        <w:jc w:val="both"/>
        <w:rPr>
          <w:sz w:val="24"/>
          <w:szCs w:val="24"/>
        </w:rPr>
      </w:pPr>
      <w:r w:rsidRPr="00FD52E0">
        <w:rPr>
          <w:sz w:val="24"/>
          <w:szCs w:val="24"/>
        </w:rPr>
        <w:t>iii.</w:t>
      </w:r>
      <w:r w:rsidRPr="00FD52E0">
        <w:rPr>
          <w:sz w:val="24"/>
          <w:szCs w:val="24"/>
        </w:rPr>
        <w:tab/>
        <w:t>Write the accession number of (</w:t>
      </w:r>
      <w:proofErr w:type="spellStart"/>
      <w:r w:rsidRPr="00FD52E0">
        <w:rPr>
          <w:sz w:val="24"/>
          <w:szCs w:val="24"/>
        </w:rPr>
        <w:t>i</w:t>
      </w:r>
      <w:proofErr w:type="spellEnd"/>
      <w:r w:rsidRPr="00FD52E0">
        <w:rPr>
          <w:sz w:val="24"/>
          <w:szCs w:val="24"/>
        </w:rPr>
        <w:t>) Leptin and (ii) Leptin Receptor in these organisms?</w:t>
      </w:r>
    </w:p>
    <w:p w14:paraId="57D88235" w14:textId="77777777" w:rsidR="00CA1BD4" w:rsidRPr="00FD52E0" w:rsidRDefault="00CA1BD4" w:rsidP="00B93585">
      <w:pPr>
        <w:ind w:left="720"/>
        <w:jc w:val="both"/>
        <w:rPr>
          <w:sz w:val="24"/>
          <w:szCs w:val="24"/>
        </w:rPr>
      </w:pPr>
      <w:r w:rsidRPr="00FD52E0">
        <w:rPr>
          <w:sz w:val="24"/>
          <w:szCs w:val="24"/>
        </w:rPr>
        <w:t>iv.</w:t>
      </w:r>
      <w:r w:rsidRPr="00FD52E0">
        <w:rPr>
          <w:sz w:val="24"/>
          <w:szCs w:val="24"/>
        </w:rPr>
        <w:tab/>
        <w:t>How many exons do you find in the gene sequence of (</w:t>
      </w:r>
      <w:proofErr w:type="spellStart"/>
      <w:r w:rsidRPr="00FD52E0">
        <w:rPr>
          <w:sz w:val="24"/>
          <w:szCs w:val="24"/>
        </w:rPr>
        <w:t>i</w:t>
      </w:r>
      <w:proofErr w:type="spellEnd"/>
      <w:r w:rsidRPr="00FD52E0">
        <w:rPr>
          <w:sz w:val="24"/>
          <w:szCs w:val="24"/>
        </w:rPr>
        <w:t>) Leptin and (ii) Leptin Receptor in these organisms?</w:t>
      </w:r>
    </w:p>
    <w:p w14:paraId="280814C1" w14:textId="77777777" w:rsidR="00CA1BD4" w:rsidRPr="00FD52E0" w:rsidRDefault="00CA1BD4" w:rsidP="00B93585">
      <w:pPr>
        <w:ind w:left="720"/>
        <w:jc w:val="both"/>
        <w:rPr>
          <w:sz w:val="24"/>
          <w:szCs w:val="24"/>
        </w:rPr>
      </w:pPr>
      <w:r w:rsidRPr="00FD52E0">
        <w:rPr>
          <w:sz w:val="24"/>
          <w:szCs w:val="24"/>
        </w:rPr>
        <w:t>v.</w:t>
      </w:r>
      <w:r w:rsidRPr="00FD52E0">
        <w:rPr>
          <w:sz w:val="24"/>
          <w:szCs w:val="24"/>
        </w:rPr>
        <w:tab/>
        <w:t>Write the start and end position of the exons in the gene sequence of (</w:t>
      </w:r>
      <w:proofErr w:type="spellStart"/>
      <w:r w:rsidRPr="00FD52E0">
        <w:rPr>
          <w:sz w:val="24"/>
          <w:szCs w:val="24"/>
        </w:rPr>
        <w:t>i</w:t>
      </w:r>
      <w:proofErr w:type="spellEnd"/>
      <w:r w:rsidRPr="00FD52E0">
        <w:rPr>
          <w:sz w:val="24"/>
          <w:szCs w:val="24"/>
        </w:rPr>
        <w:t>) Leptin and (ii) Leptin Receptor in these organisms?</w:t>
      </w:r>
    </w:p>
    <w:p w14:paraId="5C52B8B4" w14:textId="5911005C" w:rsidR="00130674" w:rsidRPr="00FD52E0" w:rsidRDefault="00CA1BD4" w:rsidP="00B93585">
      <w:pPr>
        <w:ind w:left="720"/>
        <w:jc w:val="both"/>
        <w:rPr>
          <w:sz w:val="24"/>
          <w:szCs w:val="24"/>
        </w:rPr>
      </w:pPr>
      <w:r w:rsidRPr="00FD52E0">
        <w:rPr>
          <w:sz w:val="24"/>
          <w:szCs w:val="24"/>
        </w:rPr>
        <w:t>vi.</w:t>
      </w:r>
      <w:r w:rsidRPr="00FD52E0">
        <w:rPr>
          <w:sz w:val="24"/>
          <w:szCs w:val="24"/>
        </w:rPr>
        <w:tab/>
        <w:t>Is there any publication related to these sequences? If so, quote it.</w:t>
      </w:r>
    </w:p>
    <w:p w14:paraId="6C84B27F" w14:textId="77777777" w:rsidR="00014DEF" w:rsidRPr="00130674" w:rsidRDefault="00014DEF" w:rsidP="00014DEF">
      <w:pPr>
        <w:ind w:left="284"/>
      </w:pPr>
    </w:p>
    <w:p w14:paraId="0DA18E79" w14:textId="77777777" w:rsidR="004F4084" w:rsidRDefault="00FD52E0" w:rsidP="00014DEF">
      <w:pPr>
        <w:ind w:left="284"/>
        <w:rPr>
          <w:sz w:val="24"/>
          <w:szCs w:val="24"/>
        </w:rPr>
      </w:pPr>
      <w:r w:rsidRPr="00DE39D2">
        <w:rPr>
          <w:sz w:val="24"/>
          <w:szCs w:val="24"/>
        </w:rPr>
        <w:t>Answer:</w:t>
      </w:r>
      <w:bookmarkStart w:id="0" w:name="_Hlk120383096"/>
    </w:p>
    <w:p w14:paraId="39C09B90" w14:textId="09E3763A" w:rsidR="00130674" w:rsidRPr="00DE39D2" w:rsidRDefault="00FD52E0" w:rsidP="00014DEF">
      <w:pPr>
        <w:ind w:left="284"/>
        <w:rPr>
          <w:sz w:val="24"/>
          <w:szCs w:val="24"/>
        </w:rPr>
      </w:pPr>
      <w:r w:rsidRPr="00DE39D2">
        <w:rPr>
          <w:sz w:val="24"/>
          <w:szCs w:val="24"/>
        </w:rPr>
        <w:t>Organism:</w:t>
      </w:r>
      <w:bookmarkEnd w:id="0"/>
      <w:r w:rsidR="004F4084">
        <w:rPr>
          <w:sz w:val="24"/>
          <w:szCs w:val="24"/>
        </w:rPr>
        <w:t xml:space="preserve"> </w:t>
      </w:r>
      <w:r w:rsidRPr="00DE39D2">
        <w:rPr>
          <w:sz w:val="24"/>
          <w:szCs w:val="24"/>
        </w:rPr>
        <w:t>Human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838"/>
        <w:gridCol w:w="4127"/>
        <w:gridCol w:w="3805"/>
      </w:tblGrid>
      <w:tr w:rsidR="00FD52E0" w:rsidRPr="00DE39D2" w14:paraId="6EDD19C4" w14:textId="77777777" w:rsidTr="00024978">
        <w:trPr>
          <w:trHeight w:val="850"/>
        </w:trPr>
        <w:tc>
          <w:tcPr>
            <w:tcW w:w="1838" w:type="dxa"/>
          </w:tcPr>
          <w:p w14:paraId="20D94E68" w14:textId="77777777" w:rsidR="00FD52E0" w:rsidRPr="00DE39D2" w:rsidRDefault="00FD52E0" w:rsidP="001A1FE0">
            <w:pPr>
              <w:spacing w:before="240"/>
              <w:rPr>
                <w:sz w:val="24"/>
                <w:szCs w:val="24"/>
              </w:rPr>
            </w:pPr>
            <w:bookmarkStart w:id="1" w:name="_Hlk120383041"/>
          </w:p>
        </w:tc>
        <w:tc>
          <w:tcPr>
            <w:tcW w:w="4127" w:type="dxa"/>
          </w:tcPr>
          <w:p w14:paraId="4BA1B523" w14:textId="3CE765B0" w:rsidR="00FD52E0" w:rsidRPr="00DE39D2" w:rsidRDefault="00FD52E0" w:rsidP="00DE39D2">
            <w:pPr>
              <w:spacing w:before="240"/>
              <w:jc w:val="center"/>
              <w:rPr>
                <w:sz w:val="24"/>
                <w:szCs w:val="24"/>
              </w:rPr>
            </w:pPr>
            <w:r w:rsidRPr="00DE39D2">
              <w:rPr>
                <w:sz w:val="24"/>
                <w:szCs w:val="24"/>
              </w:rPr>
              <w:t>Leptin</w:t>
            </w:r>
          </w:p>
        </w:tc>
        <w:tc>
          <w:tcPr>
            <w:tcW w:w="3805" w:type="dxa"/>
          </w:tcPr>
          <w:p w14:paraId="15AED2E3" w14:textId="70B58579" w:rsidR="00FD52E0" w:rsidRPr="00DE39D2" w:rsidRDefault="00FD52E0" w:rsidP="00DE39D2">
            <w:pPr>
              <w:spacing w:before="240"/>
              <w:jc w:val="center"/>
              <w:rPr>
                <w:sz w:val="24"/>
                <w:szCs w:val="24"/>
              </w:rPr>
            </w:pPr>
            <w:r w:rsidRPr="00DE39D2">
              <w:rPr>
                <w:sz w:val="24"/>
                <w:szCs w:val="24"/>
              </w:rPr>
              <w:t>Leptin Receptor</w:t>
            </w:r>
          </w:p>
        </w:tc>
      </w:tr>
      <w:tr w:rsidR="00FD52E0" w:rsidRPr="00DE39D2" w14:paraId="18F662CC" w14:textId="77777777" w:rsidTr="00024978">
        <w:tc>
          <w:tcPr>
            <w:tcW w:w="1838" w:type="dxa"/>
          </w:tcPr>
          <w:p w14:paraId="33326319" w14:textId="1D4B426A" w:rsidR="00FD52E0" w:rsidRPr="00DE39D2" w:rsidRDefault="00FD52E0" w:rsidP="00DE39D2">
            <w:pPr>
              <w:spacing w:before="240"/>
              <w:rPr>
                <w:sz w:val="24"/>
                <w:szCs w:val="24"/>
              </w:rPr>
            </w:pPr>
            <w:r w:rsidRPr="00DE39D2">
              <w:rPr>
                <w:sz w:val="24"/>
                <w:szCs w:val="24"/>
              </w:rPr>
              <w:t>Chromosomal Location</w:t>
            </w:r>
          </w:p>
        </w:tc>
        <w:tc>
          <w:tcPr>
            <w:tcW w:w="4127" w:type="dxa"/>
          </w:tcPr>
          <w:p w14:paraId="11B92C72" w14:textId="77777777" w:rsidR="00FD52E0" w:rsidRDefault="00D75FD2" w:rsidP="004F4084">
            <w:pPr>
              <w:spacing w:before="240"/>
              <w:jc w:val="center"/>
              <w:rPr>
                <w:sz w:val="24"/>
                <w:szCs w:val="24"/>
              </w:rPr>
            </w:pPr>
            <w:r w:rsidRPr="00D75FD2">
              <w:rPr>
                <w:sz w:val="24"/>
                <w:szCs w:val="24"/>
              </w:rPr>
              <w:t>Chromosome 7</w:t>
            </w:r>
          </w:p>
          <w:p w14:paraId="2F108954" w14:textId="1DF5DA1F" w:rsidR="00D75FD2" w:rsidRPr="00DE39D2" w:rsidRDefault="00D75FD2" w:rsidP="004F4084">
            <w:pPr>
              <w:spacing w:before="240"/>
              <w:jc w:val="center"/>
              <w:rPr>
                <w:sz w:val="24"/>
                <w:szCs w:val="24"/>
              </w:rPr>
            </w:pPr>
            <w:r>
              <w:t>NC_000007.14 (</w:t>
            </w:r>
            <w:proofErr w:type="gramStart"/>
            <w:r>
              <w:t>128241278..</w:t>
            </w:r>
            <w:proofErr w:type="gramEnd"/>
            <w:r>
              <w:t>128257629)</w:t>
            </w:r>
          </w:p>
        </w:tc>
        <w:tc>
          <w:tcPr>
            <w:tcW w:w="3805" w:type="dxa"/>
          </w:tcPr>
          <w:p w14:paraId="226A0386" w14:textId="77777777" w:rsidR="00FD52E0" w:rsidRDefault="00CC6011" w:rsidP="004F4084">
            <w:pPr>
              <w:spacing w:before="240"/>
              <w:jc w:val="center"/>
              <w:rPr>
                <w:sz w:val="24"/>
                <w:szCs w:val="24"/>
              </w:rPr>
            </w:pPr>
            <w:r w:rsidRPr="00CC6011">
              <w:rPr>
                <w:sz w:val="24"/>
                <w:szCs w:val="24"/>
              </w:rPr>
              <w:t>Chromosome 1</w:t>
            </w:r>
          </w:p>
          <w:p w14:paraId="28712DCA" w14:textId="798B83E6" w:rsidR="00CC6011" w:rsidRPr="00DE39D2" w:rsidRDefault="00D922BD" w:rsidP="004F4084">
            <w:pPr>
              <w:spacing w:before="240"/>
              <w:jc w:val="center"/>
              <w:rPr>
                <w:sz w:val="24"/>
                <w:szCs w:val="24"/>
              </w:rPr>
            </w:pPr>
            <w:r w:rsidRPr="00D922BD">
              <w:rPr>
                <w:sz w:val="24"/>
                <w:szCs w:val="24"/>
              </w:rPr>
              <w:t>NC_000001.11 (</w:t>
            </w:r>
            <w:proofErr w:type="gramStart"/>
            <w:r w:rsidRPr="00D922BD">
              <w:rPr>
                <w:sz w:val="24"/>
                <w:szCs w:val="24"/>
              </w:rPr>
              <w:t>65420652..</w:t>
            </w:r>
            <w:proofErr w:type="gramEnd"/>
            <w:r w:rsidRPr="00D922BD">
              <w:rPr>
                <w:sz w:val="24"/>
                <w:szCs w:val="24"/>
              </w:rPr>
              <w:t>65641559)</w:t>
            </w:r>
          </w:p>
        </w:tc>
      </w:tr>
      <w:tr w:rsidR="00FD52E0" w:rsidRPr="00DE39D2" w14:paraId="3FDAC8B4" w14:textId="77777777" w:rsidTr="00024978">
        <w:tc>
          <w:tcPr>
            <w:tcW w:w="1838" w:type="dxa"/>
          </w:tcPr>
          <w:p w14:paraId="3F38D95E" w14:textId="392ADE34" w:rsidR="00FD52E0" w:rsidRPr="00DE39D2" w:rsidRDefault="00DE39D2" w:rsidP="00DE39D2">
            <w:pPr>
              <w:spacing w:before="240"/>
              <w:rPr>
                <w:sz w:val="24"/>
                <w:szCs w:val="24"/>
              </w:rPr>
            </w:pPr>
            <w:r w:rsidRPr="00DE39D2">
              <w:rPr>
                <w:sz w:val="24"/>
                <w:szCs w:val="24"/>
              </w:rPr>
              <w:t>Length of Gene Sequence</w:t>
            </w:r>
          </w:p>
        </w:tc>
        <w:tc>
          <w:tcPr>
            <w:tcW w:w="4127" w:type="dxa"/>
          </w:tcPr>
          <w:p w14:paraId="02F7B9E7" w14:textId="28005800" w:rsidR="00FD52E0" w:rsidRPr="00DE39D2" w:rsidRDefault="00D75FD2" w:rsidP="004133F7">
            <w:pPr>
              <w:spacing w:before="240"/>
              <w:jc w:val="center"/>
              <w:rPr>
                <w:sz w:val="24"/>
                <w:szCs w:val="24"/>
              </w:rPr>
            </w:pPr>
            <w:r w:rsidRPr="00D75FD2">
              <w:rPr>
                <w:sz w:val="24"/>
                <w:szCs w:val="24"/>
              </w:rPr>
              <w:t>16352 bp</w:t>
            </w:r>
          </w:p>
        </w:tc>
        <w:tc>
          <w:tcPr>
            <w:tcW w:w="3805" w:type="dxa"/>
          </w:tcPr>
          <w:p w14:paraId="74A382B8" w14:textId="2C567614" w:rsidR="00FD52E0" w:rsidRPr="00DE39D2" w:rsidRDefault="00D922BD" w:rsidP="004F4084">
            <w:pPr>
              <w:spacing w:before="240"/>
              <w:jc w:val="center"/>
              <w:rPr>
                <w:sz w:val="24"/>
                <w:szCs w:val="24"/>
              </w:rPr>
            </w:pPr>
            <w:r w:rsidRPr="00D922BD">
              <w:rPr>
                <w:sz w:val="24"/>
                <w:szCs w:val="24"/>
              </w:rPr>
              <w:t>220908 bp</w:t>
            </w:r>
          </w:p>
        </w:tc>
      </w:tr>
      <w:tr w:rsidR="00FD52E0" w:rsidRPr="00DE39D2" w14:paraId="0608EC59" w14:textId="77777777" w:rsidTr="00024978">
        <w:tc>
          <w:tcPr>
            <w:tcW w:w="1838" w:type="dxa"/>
          </w:tcPr>
          <w:p w14:paraId="47527589" w14:textId="445A5EF7" w:rsidR="00FD52E0" w:rsidRPr="00DE39D2" w:rsidRDefault="00DE39D2" w:rsidP="00DE39D2">
            <w:pPr>
              <w:spacing w:before="240"/>
              <w:rPr>
                <w:sz w:val="24"/>
                <w:szCs w:val="24"/>
              </w:rPr>
            </w:pPr>
            <w:r w:rsidRPr="00DE39D2">
              <w:rPr>
                <w:sz w:val="24"/>
                <w:szCs w:val="24"/>
              </w:rPr>
              <w:t>Accession Number</w:t>
            </w:r>
          </w:p>
        </w:tc>
        <w:tc>
          <w:tcPr>
            <w:tcW w:w="4127" w:type="dxa"/>
          </w:tcPr>
          <w:p w14:paraId="708720B1" w14:textId="77777777" w:rsidR="00FD52E0" w:rsidRDefault="00D75FD2" w:rsidP="004133F7">
            <w:pPr>
              <w:spacing w:before="240"/>
              <w:jc w:val="center"/>
              <w:rPr>
                <w:sz w:val="24"/>
                <w:szCs w:val="24"/>
              </w:rPr>
            </w:pPr>
            <w:r w:rsidRPr="00D75FD2">
              <w:rPr>
                <w:sz w:val="24"/>
                <w:szCs w:val="24"/>
              </w:rPr>
              <w:t>NC_000007</w:t>
            </w:r>
          </w:p>
          <w:p w14:paraId="0EBCE69A" w14:textId="77777777" w:rsidR="0082099E" w:rsidRPr="0082099E" w:rsidRDefault="0082099E" w:rsidP="004133F7">
            <w:pPr>
              <w:spacing w:before="240"/>
              <w:jc w:val="center"/>
              <w:rPr>
                <w:sz w:val="24"/>
                <w:szCs w:val="24"/>
              </w:rPr>
            </w:pPr>
            <w:r w:rsidRPr="0082099E">
              <w:rPr>
                <w:sz w:val="24"/>
                <w:szCs w:val="24"/>
              </w:rPr>
              <w:t>NM_000230</w:t>
            </w:r>
          </w:p>
          <w:p w14:paraId="4173E1EF" w14:textId="074B584C" w:rsidR="0082099E" w:rsidRPr="00DE39D2" w:rsidRDefault="0082099E" w:rsidP="00D75FD2">
            <w:pPr>
              <w:spacing w:before="240"/>
              <w:ind w:firstLine="720"/>
              <w:rPr>
                <w:sz w:val="24"/>
                <w:szCs w:val="24"/>
              </w:rPr>
            </w:pPr>
          </w:p>
        </w:tc>
        <w:tc>
          <w:tcPr>
            <w:tcW w:w="3805" w:type="dxa"/>
          </w:tcPr>
          <w:p w14:paraId="15AF6D83" w14:textId="06DCD503" w:rsidR="00FD52E0" w:rsidRPr="00DE39D2" w:rsidRDefault="00D922BD" w:rsidP="004F4084">
            <w:pPr>
              <w:spacing w:before="240"/>
              <w:jc w:val="center"/>
              <w:rPr>
                <w:sz w:val="24"/>
                <w:szCs w:val="24"/>
              </w:rPr>
            </w:pPr>
            <w:r w:rsidRPr="00D922BD">
              <w:rPr>
                <w:sz w:val="24"/>
                <w:szCs w:val="24"/>
              </w:rPr>
              <w:t>NC_000001</w:t>
            </w:r>
          </w:p>
        </w:tc>
      </w:tr>
      <w:tr w:rsidR="00FD52E0" w:rsidRPr="00DE39D2" w14:paraId="6F942816" w14:textId="77777777" w:rsidTr="00024978">
        <w:tc>
          <w:tcPr>
            <w:tcW w:w="1838" w:type="dxa"/>
          </w:tcPr>
          <w:p w14:paraId="1F5FB6D3" w14:textId="47549AE1" w:rsidR="00FD52E0" w:rsidRPr="00DE39D2" w:rsidRDefault="00DE39D2" w:rsidP="00DE39D2">
            <w:pPr>
              <w:spacing w:before="240"/>
              <w:rPr>
                <w:sz w:val="24"/>
                <w:szCs w:val="24"/>
              </w:rPr>
            </w:pPr>
            <w:r w:rsidRPr="00DE39D2">
              <w:rPr>
                <w:sz w:val="24"/>
                <w:szCs w:val="24"/>
              </w:rPr>
              <w:lastRenderedPageBreak/>
              <w:t>Number of Exons</w:t>
            </w:r>
          </w:p>
        </w:tc>
        <w:tc>
          <w:tcPr>
            <w:tcW w:w="4127" w:type="dxa"/>
          </w:tcPr>
          <w:p w14:paraId="35F581BD" w14:textId="2AAF8386" w:rsidR="00FD52E0" w:rsidRPr="00DE39D2" w:rsidRDefault="00D75FD2" w:rsidP="004F408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05" w:type="dxa"/>
          </w:tcPr>
          <w:p w14:paraId="267EF545" w14:textId="3A655505" w:rsidR="00FD52E0" w:rsidRPr="00DE39D2" w:rsidRDefault="00D922BD" w:rsidP="004F408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FD52E0" w:rsidRPr="00DE39D2" w14:paraId="535D99A8" w14:textId="77777777" w:rsidTr="00024978">
        <w:tc>
          <w:tcPr>
            <w:tcW w:w="1838" w:type="dxa"/>
          </w:tcPr>
          <w:p w14:paraId="21D2D3E6" w14:textId="12040BFC" w:rsidR="00FD52E0" w:rsidRPr="00DE39D2" w:rsidRDefault="00DE39D2" w:rsidP="00DE39D2">
            <w:pPr>
              <w:spacing w:before="240"/>
              <w:rPr>
                <w:sz w:val="24"/>
                <w:szCs w:val="24"/>
              </w:rPr>
            </w:pPr>
            <w:r w:rsidRPr="00DE39D2">
              <w:rPr>
                <w:sz w:val="24"/>
                <w:szCs w:val="24"/>
              </w:rPr>
              <w:t>Start and End positions of Exons</w:t>
            </w:r>
          </w:p>
        </w:tc>
        <w:tc>
          <w:tcPr>
            <w:tcW w:w="4127" w:type="dxa"/>
          </w:tcPr>
          <w:p w14:paraId="3017D46E" w14:textId="6D7E7C09" w:rsidR="0082099E" w:rsidRPr="00DE39D2" w:rsidRDefault="0082099E" w:rsidP="004F4084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3805" w:type="dxa"/>
          </w:tcPr>
          <w:p w14:paraId="1D3D4A71" w14:textId="77777777" w:rsidR="00FD52E0" w:rsidRPr="00DE39D2" w:rsidRDefault="00FD52E0" w:rsidP="00DE39D2">
            <w:pPr>
              <w:spacing w:before="240"/>
              <w:rPr>
                <w:sz w:val="24"/>
                <w:szCs w:val="24"/>
              </w:rPr>
            </w:pPr>
          </w:p>
        </w:tc>
      </w:tr>
      <w:tr w:rsidR="00FD52E0" w:rsidRPr="00DE39D2" w14:paraId="198D0FF9" w14:textId="77777777" w:rsidTr="00024978">
        <w:tc>
          <w:tcPr>
            <w:tcW w:w="1838" w:type="dxa"/>
          </w:tcPr>
          <w:p w14:paraId="48DC9C3F" w14:textId="76E840A2" w:rsidR="00FD52E0" w:rsidRPr="00DE39D2" w:rsidRDefault="00DE39D2" w:rsidP="001A1FE0">
            <w:pPr>
              <w:tabs>
                <w:tab w:val="left" w:pos="1880"/>
              </w:tabs>
              <w:spacing w:before="240"/>
              <w:rPr>
                <w:sz w:val="24"/>
                <w:szCs w:val="24"/>
              </w:rPr>
            </w:pPr>
            <w:r w:rsidRPr="00DE39D2">
              <w:rPr>
                <w:sz w:val="24"/>
                <w:szCs w:val="24"/>
              </w:rPr>
              <w:t>Publications</w:t>
            </w:r>
            <w:r w:rsidR="001A1FE0">
              <w:rPr>
                <w:sz w:val="24"/>
                <w:szCs w:val="24"/>
              </w:rPr>
              <w:tab/>
            </w:r>
          </w:p>
        </w:tc>
        <w:tc>
          <w:tcPr>
            <w:tcW w:w="4127" w:type="dxa"/>
          </w:tcPr>
          <w:p w14:paraId="31DB4899" w14:textId="18D4F4F4" w:rsidR="001A1FE0" w:rsidRDefault="004A2CC1" w:rsidP="004A2CC1">
            <w:pPr>
              <w:spacing w:before="240"/>
              <w:rPr>
                <w:sz w:val="24"/>
                <w:szCs w:val="24"/>
              </w:rPr>
            </w:pPr>
            <w:r w:rsidRPr="004A2CC1">
              <w:rPr>
                <w:sz w:val="24"/>
                <w:szCs w:val="24"/>
              </w:rPr>
              <w:t xml:space="preserve">REFERENCE </w:t>
            </w:r>
            <w:r w:rsidR="00B93585">
              <w:rPr>
                <w:sz w:val="24"/>
                <w:szCs w:val="24"/>
              </w:rPr>
              <w:t>-</w:t>
            </w:r>
            <w:r w:rsidRPr="004A2CC1">
              <w:rPr>
                <w:sz w:val="24"/>
                <w:szCs w:val="24"/>
              </w:rPr>
              <w:t xml:space="preserve"> </w:t>
            </w:r>
            <w:proofErr w:type="gramStart"/>
            <w:r w:rsidRPr="004A2CC1">
              <w:rPr>
                <w:sz w:val="24"/>
                <w:szCs w:val="24"/>
              </w:rPr>
              <w:t>2  (</w:t>
            </w:r>
            <w:proofErr w:type="gramEnd"/>
            <w:r w:rsidRPr="004A2CC1">
              <w:rPr>
                <w:sz w:val="24"/>
                <w:szCs w:val="24"/>
              </w:rPr>
              <w:t>bases 1 to 16352)</w:t>
            </w:r>
          </w:p>
          <w:p w14:paraId="1CA94069" w14:textId="04D63550" w:rsidR="001A1FE0" w:rsidRDefault="004A2CC1" w:rsidP="004A2CC1">
            <w:pPr>
              <w:spacing w:before="240"/>
            </w:pPr>
            <w:r w:rsidRPr="004A2CC1">
              <w:rPr>
                <w:sz w:val="24"/>
                <w:szCs w:val="24"/>
              </w:rPr>
              <w:t xml:space="preserve">AUTHORS </w:t>
            </w:r>
            <w:r w:rsidR="00B93585">
              <w:rPr>
                <w:sz w:val="24"/>
                <w:szCs w:val="24"/>
              </w:rPr>
              <w:t>-</w:t>
            </w:r>
            <w:r w:rsidRPr="004A2CC1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A2CC1">
              <w:rPr>
                <w:sz w:val="24"/>
                <w:szCs w:val="24"/>
              </w:rPr>
              <w:t>Hillier,L.W</w:t>
            </w:r>
            <w:proofErr w:type="spellEnd"/>
            <w:r w:rsidRPr="004A2CC1">
              <w:rPr>
                <w:sz w:val="24"/>
                <w:szCs w:val="24"/>
              </w:rPr>
              <w:t>.</w:t>
            </w:r>
            <w:proofErr w:type="gramEnd"/>
            <w:r w:rsidRPr="004A2CC1">
              <w:rPr>
                <w:sz w:val="24"/>
                <w:szCs w:val="24"/>
              </w:rPr>
              <w:t xml:space="preserve">, </w:t>
            </w:r>
            <w:proofErr w:type="spellStart"/>
            <w:r w:rsidRPr="004A2CC1">
              <w:rPr>
                <w:sz w:val="24"/>
                <w:szCs w:val="24"/>
              </w:rPr>
              <w:t>Fulton,R.S</w:t>
            </w:r>
            <w:proofErr w:type="spellEnd"/>
            <w:r w:rsidRPr="004A2CC1">
              <w:rPr>
                <w:sz w:val="24"/>
                <w:szCs w:val="24"/>
              </w:rPr>
              <w:t xml:space="preserve">., </w:t>
            </w:r>
            <w:proofErr w:type="spellStart"/>
            <w:r w:rsidRPr="004A2CC1">
              <w:rPr>
                <w:sz w:val="24"/>
                <w:szCs w:val="24"/>
              </w:rPr>
              <w:t>Fulton,L.A</w:t>
            </w:r>
            <w:proofErr w:type="spellEnd"/>
            <w:r w:rsidRPr="004A2CC1">
              <w:rPr>
                <w:sz w:val="24"/>
                <w:szCs w:val="24"/>
              </w:rPr>
              <w:t xml:space="preserve">., </w:t>
            </w:r>
            <w:proofErr w:type="spellStart"/>
            <w:r w:rsidRPr="004A2CC1">
              <w:rPr>
                <w:sz w:val="24"/>
                <w:szCs w:val="24"/>
              </w:rPr>
              <w:t>Graves,T.A</w:t>
            </w:r>
            <w:proofErr w:type="spellEnd"/>
            <w:r w:rsidRPr="004A2CC1">
              <w:rPr>
                <w:sz w:val="24"/>
                <w:szCs w:val="24"/>
              </w:rPr>
              <w:t xml:space="preserve">., </w:t>
            </w:r>
            <w:proofErr w:type="spellStart"/>
            <w:r w:rsidRPr="004A2CC1">
              <w:rPr>
                <w:sz w:val="24"/>
                <w:szCs w:val="24"/>
              </w:rPr>
              <w:t>Pepin,K.H</w:t>
            </w:r>
            <w:proofErr w:type="spellEnd"/>
            <w:r w:rsidRPr="004A2CC1">
              <w:rPr>
                <w:sz w:val="24"/>
                <w:szCs w:val="24"/>
              </w:rPr>
              <w:t>., Wagner-</w:t>
            </w:r>
            <w:proofErr w:type="spellStart"/>
            <w:r w:rsidRPr="004A2CC1">
              <w:rPr>
                <w:sz w:val="24"/>
                <w:szCs w:val="24"/>
              </w:rPr>
              <w:t>McPherson,C</w:t>
            </w:r>
            <w:proofErr w:type="spellEnd"/>
            <w:r w:rsidRPr="004A2CC1">
              <w:rPr>
                <w:sz w:val="24"/>
                <w:szCs w:val="24"/>
              </w:rPr>
              <w:t xml:space="preserve">., </w:t>
            </w:r>
            <w:proofErr w:type="spellStart"/>
            <w:r w:rsidRPr="004A2CC1">
              <w:rPr>
                <w:sz w:val="24"/>
                <w:szCs w:val="24"/>
              </w:rPr>
              <w:t>Layman,D</w:t>
            </w:r>
            <w:proofErr w:type="spellEnd"/>
            <w:r w:rsidRPr="004A2CC1">
              <w:rPr>
                <w:sz w:val="24"/>
                <w:szCs w:val="24"/>
              </w:rPr>
              <w:t xml:space="preserve">., </w:t>
            </w:r>
            <w:proofErr w:type="spellStart"/>
            <w:r w:rsidRPr="004A2CC1">
              <w:rPr>
                <w:sz w:val="24"/>
                <w:szCs w:val="24"/>
              </w:rPr>
              <w:t>Maas,J</w:t>
            </w:r>
            <w:proofErr w:type="spellEnd"/>
            <w:r w:rsidRPr="004A2CC1">
              <w:rPr>
                <w:sz w:val="24"/>
                <w:szCs w:val="24"/>
              </w:rPr>
              <w:t xml:space="preserve">., </w:t>
            </w:r>
            <w:proofErr w:type="spellStart"/>
            <w:r w:rsidRPr="004A2CC1">
              <w:rPr>
                <w:sz w:val="24"/>
                <w:szCs w:val="24"/>
              </w:rPr>
              <w:t>Jaeger,S</w:t>
            </w:r>
            <w:proofErr w:type="spellEnd"/>
            <w:r w:rsidRPr="004A2CC1">
              <w:rPr>
                <w:sz w:val="24"/>
                <w:szCs w:val="24"/>
              </w:rPr>
              <w:t xml:space="preserve">., </w:t>
            </w:r>
            <w:proofErr w:type="spellStart"/>
            <w:r w:rsidRPr="004A2CC1">
              <w:rPr>
                <w:sz w:val="24"/>
                <w:szCs w:val="24"/>
              </w:rPr>
              <w:t>Walker,R</w:t>
            </w:r>
            <w:proofErr w:type="spellEnd"/>
            <w:r w:rsidRPr="004A2CC1">
              <w:rPr>
                <w:sz w:val="24"/>
                <w:szCs w:val="24"/>
              </w:rPr>
              <w:t>.</w:t>
            </w:r>
            <w:r>
              <w:t xml:space="preserve"> </w:t>
            </w:r>
          </w:p>
          <w:p w14:paraId="0C4494FB" w14:textId="1037F12D" w:rsidR="004A2CC1" w:rsidRPr="004A2CC1" w:rsidRDefault="004A2CC1" w:rsidP="004A2CC1">
            <w:pPr>
              <w:spacing w:before="240"/>
              <w:rPr>
                <w:sz w:val="24"/>
                <w:szCs w:val="24"/>
              </w:rPr>
            </w:pPr>
            <w:r w:rsidRPr="004A2CC1">
              <w:rPr>
                <w:sz w:val="24"/>
                <w:szCs w:val="24"/>
              </w:rPr>
              <w:t xml:space="preserve">TITLE </w:t>
            </w:r>
            <w:r w:rsidR="001A1FE0">
              <w:rPr>
                <w:sz w:val="24"/>
                <w:szCs w:val="24"/>
              </w:rPr>
              <w:t>-</w:t>
            </w:r>
            <w:r w:rsidRPr="004A2CC1">
              <w:rPr>
                <w:sz w:val="24"/>
                <w:szCs w:val="24"/>
              </w:rPr>
              <w:t xml:space="preserve"> The DNA sequence of human chromosome 7</w:t>
            </w:r>
          </w:p>
          <w:p w14:paraId="76AEE67F" w14:textId="5BE64A34" w:rsidR="001A1FE0" w:rsidRDefault="004A2CC1" w:rsidP="004A2CC1">
            <w:pPr>
              <w:spacing w:before="240"/>
              <w:rPr>
                <w:sz w:val="24"/>
                <w:szCs w:val="24"/>
              </w:rPr>
            </w:pPr>
            <w:r w:rsidRPr="004A2CC1">
              <w:rPr>
                <w:sz w:val="24"/>
                <w:szCs w:val="24"/>
              </w:rPr>
              <w:t xml:space="preserve">JOURNAL </w:t>
            </w:r>
            <w:r w:rsidR="001A1FE0">
              <w:rPr>
                <w:sz w:val="24"/>
                <w:szCs w:val="24"/>
              </w:rPr>
              <w:t>-</w:t>
            </w:r>
            <w:r w:rsidRPr="004A2CC1">
              <w:rPr>
                <w:sz w:val="24"/>
                <w:szCs w:val="24"/>
              </w:rPr>
              <w:t xml:space="preserve"> Nature 424 (6945), 157-164 (2003)</w:t>
            </w:r>
          </w:p>
          <w:p w14:paraId="5262EB09" w14:textId="671BC6F4" w:rsidR="00FD52E0" w:rsidRPr="00DE39D2" w:rsidRDefault="004A2CC1" w:rsidP="004A2CC1">
            <w:pPr>
              <w:spacing w:before="240"/>
              <w:rPr>
                <w:sz w:val="24"/>
                <w:szCs w:val="24"/>
              </w:rPr>
            </w:pPr>
            <w:r w:rsidRPr="004A2CC1">
              <w:rPr>
                <w:sz w:val="24"/>
                <w:szCs w:val="24"/>
              </w:rPr>
              <w:t xml:space="preserve">PUBMED </w:t>
            </w:r>
            <w:r w:rsidR="00B93585">
              <w:rPr>
                <w:sz w:val="24"/>
                <w:szCs w:val="24"/>
              </w:rPr>
              <w:t>-</w:t>
            </w:r>
            <w:r w:rsidRPr="004A2CC1">
              <w:rPr>
                <w:sz w:val="24"/>
                <w:szCs w:val="24"/>
              </w:rPr>
              <w:t xml:space="preserve"> 12853948</w:t>
            </w:r>
          </w:p>
        </w:tc>
        <w:tc>
          <w:tcPr>
            <w:tcW w:w="3805" w:type="dxa"/>
          </w:tcPr>
          <w:p w14:paraId="375EE8DE" w14:textId="543D8DB5" w:rsidR="00D922BD" w:rsidRPr="00D922BD" w:rsidRDefault="00D922BD" w:rsidP="00D922BD">
            <w:pPr>
              <w:spacing w:before="240"/>
              <w:rPr>
                <w:sz w:val="24"/>
                <w:szCs w:val="24"/>
              </w:rPr>
            </w:pPr>
            <w:r w:rsidRPr="00D922BD">
              <w:rPr>
                <w:sz w:val="24"/>
                <w:szCs w:val="24"/>
              </w:rPr>
              <w:t xml:space="preserve">REFERENCE </w:t>
            </w:r>
            <w:r>
              <w:rPr>
                <w:sz w:val="24"/>
                <w:szCs w:val="24"/>
              </w:rPr>
              <w:t xml:space="preserve">- </w:t>
            </w:r>
            <w:proofErr w:type="gramStart"/>
            <w:r w:rsidRPr="00D922BD">
              <w:rPr>
                <w:sz w:val="24"/>
                <w:szCs w:val="24"/>
              </w:rPr>
              <w:t>1  (</w:t>
            </w:r>
            <w:proofErr w:type="gramEnd"/>
            <w:r w:rsidRPr="00D922BD">
              <w:rPr>
                <w:sz w:val="24"/>
                <w:szCs w:val="24"/>
              </w:rPr>
              <w:t>bases 1 to 220908)</w:t>
            </w:r>
          </w:p>
          <w:p w14:paraId="57554D31" w14:textId="7E7F2371" w:rsidR="00D922BD" w:rsidRDefault="00D922BD" w:rsidP="00D922BD">
            <w:pPr>
              <w:spacing w:before="240" w:after="0"/>
              <w:rPr>
                <w:sz w:val="24"/>
                <w:szCs w:val="24"/>
              </w:rPr>
            </w:pPr>
            <w:r w:rsidRPr="00D922BD">
              <w:rPr>
                <w:sz w:val="24"/>
                <w:szCs w:val="24"/>
              </w:rPr>
              <w:t>AUTHORS</w:t>
            </w:r>
            <w:r>
              <w:rPr>
                <w:sz w:val="24"/>
                <w:szCs w:val="24"/>
              </w:rPr>
              <w:t xml:space="preserve"> -</w:t>
            </w:r>
            <w:r w:rsidRPr="00D922B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922BD">
              <w:rPr>
                <w:sz w:val="24"/>
                <w:szCs w:val="24"/>
              </w:rPr>
              <w:t>Gregory,S.G</w:t>
            </w:r>
            <w:proofErr w:type="spellEnd"/>
            <w:r w:rsidRPr="00D922BD">
              <w:rPr>
                <w:sz w:val="24"/>
                <w:szCs w:val="24"/>
              </w:rPr>
              <w:t>.</w:t>
            </w:r>
            <w:proofErr w:type="gramEnd"/>
            <w:r w:rsidRPr="00D922BD">
              <w:rPr>
                <w:sz w:val="24"/>
                <w:szCs w:val="24"/>
              </w:rPr>
              <w:t>, Barlow,K.F.,</w:t>
            </w:r>
            <w:proofErr w:type="spellStart"/>
            <w:r w:rsidRPr="00D922BD">
              <w:rPr>
                <w:sz w:val="24"/>
                <w:szCs w:val="24"/>
              </w:rPr>
              <w:t>McLay,K.E</w:t>
            </w:r>
            <w:proofErr w:type="spellEnd"/>
            <w:r w:rsidRPr="00D922BD">
              <w:rPr>
                <w:sz w:val="24"/>
                <w:szCs w:val="24"/>
              </w:rPr>
              <w:t xml:space="preserve">., </w:t>
            </w:r>
            <w:proofErr w:type="spellStart"/>
            <w:r w:rsidRPr="00D922BD">
              <w:rPr>
                <w:sz w:val="24"/>
                <w:szCs w:val="24"/>
              </w:rPr>
              <w:t>Kaul,R</w:t>
            </w:r>
            <w:proofErr w:type="spellEnd"/>
            <w:r w:rsidRPr="00D922BD">
              <w:rPr>
                <w:sz w:val="24"/>
                <w:szCs w:val="24"/>
              </w:rPr>
              <w:t>., Swarbreck,D.,</w:t>
            </w:r>
            <w:proofErr w:type="spellStart"/>
            <w:r w:rsidRPr="00D922BD">
              <w:rPr>
                <w:sz w:val="24"/>
                <w:szCs w:val="24"/>
              </w:rPr>
              <w:t>Dunham,A</w:t>
            </w:r>
            <w:proofErr w:type="spellEnd"/>
            <w:r w:rsidRPr="00D922BD">
              <w:rPr>
                <w:sz w:val="24"/>
                <w:szCs w:val="24"/>
              </w:rPr>
              <w:t xml:space="preserve">., </w:t>
            </w:r>
            <w:proofErr w:type="spellStart"/>
            <w:r w:rsidRPr="00D922BD">
              <w:rPr>
                <w:sz w:val="24"/>
                <w:szCs w:val="24"/>
              </w:rPr>
              <w:t>Scott,C.E</w:t>
            </w:r>
            <w:proofErr w:type="spellEnd"/>
            <w:r w:rsidRPr="00D922BD">
              <w:rPr>
                <w:sz w:val="24"/>
                <w:szCs w:val="24"/>
              </w:rPr>
              <w:t>., Howe,K.L.,Woodfine,K.,</w:t>
            </w:r>
            <w:proofErr w:type="spellStart"/>
            <w:r w:rsidRPr="00D922BD">
              <w:rPr>
                <w:sz w:val="24"/>
                <w:szCs w:val="24"/>
              </w:rPr>
              <w:t>Spencer,C.C</w:t>
            </w:r>
            <w:proofErr w:type="spellEnd"/>
            <w:r w:rsidRPr="00D922BD">
              <w:rPr>
                <w:sz w:val="24"/>
                <w:szCs w:val="24"/>
              </w:rPr>
              <w:t>.,</w:t>
            </w:r>
          </w:p>
          <w:p w14:paraId="462E95BB" w14:textId="16265345" w:rsidR="00D922BD" w:rsidRPr="00D922BD" w:rsidRDefault="00D922BD" w:rsidP="00D922BD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D922BD">
              <w:rPr>
                <w:sz w:val="24"/>
                <w:szCs w:val="24"/>
              </w:rPr>
              <w:t>Jones,M.C</w:t>
            </w:r>
            <w:proofErr w:type="spellEnd"/>
            <w:r w:rsidRPr="00D922BD">
              <w:rPr>
                <w:sz w:val="24"/>
                <w:szCs w:val="24"/>
              </w:rPr>
              <w:t>.</w:t>
            </w:r>
            <w:proofErr w:type="gramEnd"/>
            <w:r w:rsidRPr="00D922BD">
              <w:rPr>
                <w:sz w:val="24"/>
                <w:szCs w:val="24"/>
              </w:rPr>
              <w:t xml:space="preserve">, </w:t>
            </w:r>
            <w:proofErr w:type="spellStart"/>
            <w:r w:rsidRPr="00D922BD">
              <w:rPr>
                <w:sz w:val="24"/>
                <w:szCs w:val="24"/>
              </w:rPr>
              <w:t>Gillson,C</w:t>
            </w:r>
            <w:proofErr w:type="spellEnd"/>
            <w:r w:rsidRPr="00D922BD">
              <w:rPr>
                <w:sz w:val="24"/>
                <w:szCs w:val="24"/>
              </w:rPr>
              <w:t xml:space="preserve">., </w:t>
            </w:r>
            <w:proofErr w:type="spellStart"/>
            <w:r w:rsidRPr="00D922BD">
              <w:rPr>
                <w:sz w:val="24"/>
                <w:szCs w:val="24"/>
              </w:rPr>
              <w:t>Searle,S</w:t>
            </w:r>
            <w:proofErr w:type="spellEnd"/>
            <w:r w:rsidRPr="00D922BD">
              <w:rPr>
                <w:sz w:val="24"/>
                <w:szCs w:val="24"/>
              </w:rPr>
              <w:t xml:space="preserve">., </w:t>
            </w:r>
            <w:proofErr w:type="spellStart"/>
            <w:r w:rsidRPr="00D922BD">
              <w:rPr>
                <w:sz w:val="24"/>
                <w:szCs w:val="24"/>
              </w:rPr>
              <w:t>Zhou,Y</w:t>
            </w:r>
            <w:proofErr w:type="spellEnd"/>
            <w:r w:rsidRPr="00D922BD">
              <w:rPr>
                <w:sz w:val="24"/>
                <w:szCs w:val="24"/>
              </w:rPr>
              <w:t xml:space="preserve">., </w:t>
            </w:r>
            <w:proofErr w:type="spellStart"/>
            <w:r w:rsidRPr="00D922BD">
              <w:rPr>
                <w:sz w:val="24"/>
                <w:szCs w:val="24"/>
              </w:rPr>
              <w:t>Kokocinski,F</w:t>
            </w:r>
            <w:proofErr w:type="spellEnd"/>
            <w:r w:rsidRPr="00D922BD">
              <w:rPr>
                <w:sz w:val="24"/>
                <w:szCs w:val="24"/>
              </w:rPr>
              <w:t>.,</w:t>
            </w:r>
            <w:r>
              <w:t xml:space="preserve"> </w:t>
            </w:r>
          </w:p>
          <w:p w14:paraId="3BF866F8" w14:textId="2B115D85" w:rsidR="00D922BD" w:rsidRDefault="00D922BD" w:rsidP="00D922BD">
            <w:pPr>
              <w:spacing w:before="240"/>
              <w:rPr>
                <w:sz w:val="24"/>
                <w:szCs w:val="24"/>
              </w:rPr>
            </w:pPr>
            <w:r w:rsidRPr="00D922BD">
              <w:rPr>
                <w:sz w:val="24"/>
                <w:szCs w:val="24"/>
              </w:rPr>
              <w:t>TITLE</w:t>
            </w:r>
            <w:r>
              <w:rPr>
                <w:sz w:val="24"/>
                <w:szCs w:val="24"/>
              </w:rPr>
              <w:t xml:space="preserve"> - </w:t>
            </w:r>
            <w:r w:rsidRPr="00D922BD">
              <w:rPr>
                <w:sz w:val="24"/>
                <w:szCs w:val="24"/>
              </w:rPr>
              <w:t>The DNA sequence and biological annotation of human chromosome 1</w:t>
            </w:r>
          </w:p>
          <w:p w14:paraId="64AF289A" w14:textId="303BF555" w:rsidR="00D922BD" w:rsidRDefault="00D922BD" w:rsidP="00D922BD">
            <w:pPr>
              <w:spacing w:before="240"/>
              <w:rPr>
                <w:sz w:val="24"/>
                <w:szCs w:val="24"/>
              </w:rPr>
            </w:pPr>
            <w:r w:rsidRPr="00D922BD">
              <w:rPr>
                <w:sz w:val="24"/>
                <w:szCs w:val="24"/>
              </w:rPr>
              <w:t>JOURNAL</w:t>
            </w:r>
            <w:r>
              <w:rPr>
                <w:sz w:val="24"/>
                <w:szCs w:val="24"/>
              </w:rPr>
              <w:t xml:space="preserve"> - </w:t>
            </w:r>
            <w:r w:rsidRPr="00D922BD">
              <w:rPr>
                <w:sz w:val="24"/>
                <w:szCs w:val="24"/>
              </w:rPr>
              <w:t>Nature 441 (7091), 315-321 (2006)</w:t>
            </w:r>
          </w:p>
          <w:p w14:paraId="37DFA36B" w14:textId="2FB92147" w:rsidR="00FD52E0" w:rsidRPr="00DE39D2" w:rsidRDefault="00D922BD" w:rsidP="00D922BD">
            <w:pPr>
              <w:spacing w:before="240"/>
              <w:rPr>
                <w:sz w:val="24"/>
                <w:szCs w:val="24"/>
              </w:rPr>
            </w:pPr>
            <w:r w:rsidRPr="00D922BD">
              <w:rPr>
                <w:sz w:val="24"/>
                <w:szCs w:val="24"/>
              </w:rPr>
              <w:t>PUBMED</w:t>
            </w:r>
            <w:r>
              <w:rPr>
                <w:sz w:val="24"/>
                <w:szCs w:val="24"/>
              </w:rPr>
              <w:t xml:space="preserve"> - </w:t>
            </w:r>
            <w:r w:rsidRPr="00D922BD">
              <w:rPr>
                <w:sz w:val="24"/>
                <w:szCs w:val="24"/>
              </w:rPr>
              <w:t>16710414</w:t>
            </w:r>
          </w:p>
        </w:tc>
      </w:tr>
    </w:tbl>
    <w:bookmarkEnd w:id="1"/>
    <w:p w14:paraId="3C74C68B" w14:textId="6B7EB57F" w:rsidR="00333FB5" w:rsidRDefault="00333FB5" w:rsidP="00014DEF">
      <w:pPr>
        <w:ind w:left="284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972CC24" wp14:editId="31EA98DF">
                <wp:simplePos x="0" y="0"/>
                <wp:positionH relativeFrom="column">
                  <wp:posOffset>57150</wp:posOffset>
                </wp:positionH>
                <wp:positionV relativeFrom="paragraph">
                  <wp:posOffset>-6104255</wp:posOffset>
                </wp:positionV>
                <wp:extent cx="6410325" cy="10182225"/>
                <wp:effectExtent l="0" t="0" r="28575" b="28575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0325" cy="101822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52FAB" id="Rectangle 33" o:spid="_x0000_s1026" style="position:absolute;margin-left:4.5pt;margin-top:-480.65pt;width:504.75pt;height:801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" filled="f" strokecolor="#41719c" strokeweight="1pt">
                <v:path arrowok="t"/>
              </v:rect>
            </w:pict>
          </mc:Fallback>
        </mc:AlternateContent>
      </w:r>
    </w:p>
    <w:p w14:paraId="25331742" w14:textId="15B43AAE" w:rsidR="00FD52E0" w:rsidRPr="004F4084" w:rsidRDefault="00333FB5" w:rsidP="00014DEF">
      <w:pPr>
        <w:ind w:left="284"/>
        <w:rPr>
          <w:sz w:val="24"/>
          <w:szCs w:val="24"/>
        </w:rPr>
      </w:pPr>
      <w:bookmarkStart w:id="2" w:name="_Hlk120385306"/>
      <w:r w:rsidRPr="004F4084">
        <w:rPr>
          <w:sz w:val="24"/>
          <w:szCs w:val="24"/>
        </w:rPr>
        <w:t>Organism:</w:t>
      </w:r>
      <w:bookmarkEnd w:id="2"/>
      <w:r w:rsidR="004F4084">
        <w:rPr>
          <w:sz w:val="24"/>
          <w:szCs w:val="24"/>
        </w:rPr>
        <w:t xml:space="preserve"> </w:t>
      </w:r>
      <w:r w:rsidRPr="004F4084">
        <w:rPr>
          <w:sz w:val="24"/>
          <w:szCs w:val="24"/>
        </w:rPr>
        <w:t>Mouse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838"/>
        <w:gridCol w:w="4110"/>
        <w:gridCol w:w="3822"/>
      </w:tblGrid>
      <w:tr w:rsidR="00333FB5" w:rsidRPr="00DE39D2" w14:paraId="4014C08A" w14:textId="77777777" w:rsidTr="00024978">
        <w:trPr>
          <w:trHeight w:val="850"/>
        </w:trPr>
        <w:tc>
          <w:tcPr>
            <w:tcW w:w="1838" w:type="dxa"/>
          </w:tcPr>
          <w:p w14:paraId="0F24FD2E" w14:textId="77777777" w:rsidR="00333FB5" w:rsidRPr="00DE39D2" w:rsidRDefault="00333FB5" w:rsidP="00076B0A">
            <w:pPr>
              <w:spacing w:before="240"/>
              <w:rPr>
                <w:sz w:val="24"/>
                <w:szCs w:val="24"/>
              </w:rPr>
            </w:pPr>
            <w:bookmarkStart w:id="3" w:name="_Hlk120385110"/>
          </w:p>
        </w:tc>
        <w:tc>
          <w:tcPr>
            <w:tcW w:w="4110" w:type="dxa"/>
          </w:tcPr>
          <w:p w14:paraId="191176ED" w14:textId="77777777" w:rsidR="00333FB5" w:rsidRPr="00DE39D2" w:rsidRDefault="00333FB5" w:rsidP="00076B0A">
            <w:pPr>
              <w:spacing w:before="240"/>
              <w:jc w:val="center"/>
              <w:rPr>
                <w:sz w:val="24"/>
                <w:szCs w:val="24"/>
              </w:rPr>
            </w:pPr>
            <w:r w:rsidRPr="00DE39D2">
              <w:rPr>
                <w:sz w:val="24"/>
                <w:szCs w:val="24"/>
              </w:rPr>
              <w:t>Leptin</w:t>
            </w:r>
          </w:p>
        </w:tc>
        <w:tc>
          <w:tcPr>
            <w:tcW w:w="3822" w:type="dxa"/>
          </w:tcPr>
          <w:p w14:paraId="4E0C11D4" w14:textId="77777777" w:rsidR="00333FB5" w:rsidRPr="00DE39D2" w:rsidRDefault="00333FB5" w:rsidP="00076B0A">
            <w:pPr>
              <w:spacing w:before="240"/>
              <w:jc w:val="center"/>
              <w:rPr>
                <w:sz w:val="24"/>
                <w:szCs w:val="24"/>
              </w:rPr>
            </w:pPr>
            <w:r w:rsidRPr="00DE39D2">
              <w:rPr>
                <w:sz w:val="24"/>
                <w:szCs w:val="24"/>
              </w:rPr>
              <w:t>Leptin Receptor</w:t>
            </w:r>
          </w:p>
        </w:tc>
      </w:tr>
      <w:tr w:rsidR="00333FB5" w:rsidRPr="00DE39D2" w14:paraId="2D9F29B7" w14:textId="77777777" w:rsidTr="00024978">
        <w:tc>
          <w:tcPr>
            <w:tcW w:w="1838" w:type="dxa"/>
          </w:tcPr>
          <w:p w14:paraId="772B55C1" w14:textId="77777777" w:rsidR="00333FB5" w:rsidRPr="00DE39D2" w:rsidRDefault="00333FB5" w:rsidP="00076B0A">
            <w:pPr>
              <w:spacing w:before="240"/>
              <w:rPr>
                <w:sz w:val="24"/>
                <w:szCs w:val="24"/>
              </w:rPr>
            </w:pPr>
            <w:r w:rsidRPr="00DE39D2">
              <w:rPr>
                <w:sz w:val="24"/>
                <w:szCs w:val="24"/>
              </w:rPr>
              <w:t>Chromosomal Location</w:t>
            </w:r>
          </w:p>
        </w:tc>
        <w:tc>
          <w:tcPr>
            <w:tcW w:w="4110" w:type="dxa"/>
          </w:tcPr>
          <w:p w14:paraId="7198CF51" w14:textId="77777777" w:rsidR="00333FB5" w:rsidRDefault="003C2144" w:rsidP="00CB1985">
            <w:pPr>
              <w:spacing w:before="240"/>
              <w:jc w:val="center"/>
              <w:rPr>
                <w:sz w:val="24"/>
                <w:szCs w:val="24"/>
              </w:rPr>
            </w:pPr>
            <w:r w:rsidRPr="003C2144">
              <w:rPr>
                <w:sz w:val="24"/>
                <w:szCs w:val="24"/>
              </w:rPr>
              <w:t>Chromosome 6</w:t>
            </w:r>
          </w:p>
          <w:p w14:paraId="2D560069" w14:textId="58912233" w:rsidR="003C2144" w:rsidRPr="00DE39D2" w:rsidRDefault="003C2144" w:rsidP="00CB1985">
            <w:pPr>
              <w:spacing w:before="240"/>
              <w:jc w:val="center"/>
              <w:rPr>
                <w:sz w:val="24"/>
                <w:szCs w:val="24"/>
              </w:rPr>
            </w:pPr>
            <w:r w:rsidRPr="003C2144">
              <w:rPr>
                <w:sz w:val="24"/>
                <w:szCs w:val="24"/>
              </w:rPr>
              <w:t>NC_000072.7 (</w:t>
            </w:r>
            <w:proofErr w:type="gramStart"/>
            <w:r w:rsidRPr="003C2144">
              <w:rPr>
                <w:sz w:val="24"/>
                <w:szCs w:val="24"/>
              </w:rPr>
              <w:t>29060220..</w:t>
            </w:r>
            <w:proofErr w:type="gramEnd"/>
            <w:r w:rsidRPr="003C2144">
              <w:rPr>
                <w:sz w:val="24"/>
                <w:szCs w:val="24"/>
              </w:rPr>
              <w:t>29073875)</w:t>
            </w:r>
          </w:p>
        </w:tc>
        <w:tc>
          <w:tcPr>
            <w:tcW w:w="3822" w:type="dxa"/>
          </w:tcPr>
          <w:p w14:paraId="601CC005" w14:textId="77777777" w:rsidR="00333FB5" w:rsidRDefault="00CB1985" w:rsidP="00CB1985">
            <w:pPr>
              <w:spacing w:before="240"/>
              <w:jc w:val="center"/>
              <w:rPr>
                <w:sz w:val="24"/>
                <w:szCs w:val="24"/>
              </w:rPr>
            </w:pPr>
            <w:r w:rsidRPr="00CB1985">
              <w:rPr>
                <w:sz w:val="24"/>
                <w:szCs w:val="24"/>
              </w:rPr>
              <w:t>Chromosome 4</w:t>
            </w:r>
          </w:p>
          <w:p w14:paraId="4866DFA9" w14:textId="39BFF3FF" w:rsidR="00CB1985" w:rsidRPr="00DE39D2" w:rsidRDefault="00CB1985" w:rsidP="00CB1985">
            <w:pPr>
              <w:spacing w:before="240"/>
              <w:jc w:val="center"/>
              <w:rPr>
                <w:sz w:val="24"/>
                <w:szCs w:val="24"/>
              </w:rPr>
            </w:pPr>
            <w:r w:rsidRPr="00CB1985">
              <w:rPr>
                <w:sz w:val="24"/>
                <w:szCs w:val="24"/>
              </w:rPr>
              <w:t>NC_000070.7 (</w:t>
            </w:r>
            <w:proofErr w:type="gramStart"/>
            <w:r w:rsidRPr="00CB1985">
              <w:rPr>
                <w:sz w:val="24"/>
                <w:szCs w:val="24"/>
              </w:rPr>
              <w:t>101574393..</w:t>
            </w:r>
            <w:proofErr w:type="gramEnd"/>
            <w:r w:rsidRPr="00CB1985">
              <w:rPr>
                <w:sz w:val="24"/>
                <w:szCs w:val="24"/>
              </w:rPr>
              <w:t>101676375)</w:t>
            </w:r>
          </w:p>
        </w:tc>
      </w:tr>
      <w:tr w:rsidR="00333FB5" w:rsidRPr="00DE39D2" w14:paraId="7089A294" w14:textId="77777777" w:rsidTr="00024978">
        <w:tc>
          <w:tcPr>
            <w:tcW w:w="1838" w:type="dxa"/>
          </w:tcPr>
          <w:p w14:paraId="4E102AB8" w14:textId="77777777" w:rsidR="00333FB5" w:rsidRPr="00DE39D2" w:rsidRDefault="00333FB5" w:rsidP="00076B0A">
            <w:pPr>
              <w:spacing w:before="240"/>
              <w:rPr>
                <w:sz w:val="24"/>
                <w:szCs w:val="24"/>
              </w:rPr>
            </w:pPr>
            <w:r w:rsidRPr="00DE39D2">
              <w:rPr>
                <w:sz w:val="24"/>
                <w:szCs w:val="24"/>
              </w:rPr>
              <w:t>Length of Gene Sequence</w:t>
            </w:r>
          </w:p>
        </w:tc>
        <w:tc>
          <w:tcPr>
            <w:tcW w:w="4110" w:type="dxa"/>
          </w:tcPr>
          <w:p w14:paraId="5D43BB7E" w14:textId="79D80729" w:rsidR="00333FB5" w:rsidRPr="00DE39D2" w:rsidRDefault="003C2144" w:rsidP="00CB1985">
            <w:pPr>
              <w:spacing w:before="240"/>
              <w:jc w:val="center"/>
              <w:rPr>
                <w:sz w:val="24"/>
                <w:szCs w:val="24"/>
              </w:rPr>
            </w:pPr>
            <w:r w:rsidRPr="003C2144">
              <w:rPr>
                <w:sz w:val="24"/>
                <w:szCs w:val="24"/>
              </w:rPr>
              <w:t>13656 bp</w:t>
            </w:r>
          </w:p>
        </w:tc>
        <w:tc>
          <w:tcPr>
            <w:tcW w:w="3822" w:type="dxa"/>
          </w:tcPr>
          <w:p w14:paraId="0A7CCB23" w14:textId="3B5112AA" w:rsidR="00333FB5" w:rsidRPr="00DE39D2" w:rsidRDefault="00CB1985" w:rsidP="00CB1985">
            <w:pPr>
              <w:spacing w:before="240"/>
              <w:jc w:val="center"/>
              <w:rPr>
                <w:sz w:val="24"/>
                <w:szCs w:val="24"/>
              </w:rPr>
            </w:pPr>
            <w:r w:rsidRPr="00CB1985">
              <w:rPr>
                <w:sz w:val="24"/>
                <w:szCs w:val="24"/>
              </w:rPr>
              <w:t>101983 bp</w:t>
            </w:r>
          </w:p>
        </w:tc>
      </w:tr>
      <w:tr w:rsidR="00333FB5" w:rsidRPr="00DE39D2" w14:paraId="1F6DEB83" w14:textId="77777777" w:rsidTr="00024978">
        <w:tc>
          <w:tcPr>
            <w:tcW w:w="1838" w:type="dxa"/>
          </w:tcPr>
          <w:p w14:paraId="6B2EEFB0" w14:textId="69E22550" w:rsidR="00333FB5" w:rsidRPr="00DE39D2" w:rsidRDefault="00333FB5" w:rsidP="00076B0A">
            <w:pPr>
              <w:spacing w:before="240"/>
              <w:rPr>
                <w:sz w:val="24"/>
                <w:szCs w:val="24"/>
              </w:rPr>
            </w:pPr>
            <w:r w:rsidRPr="00DE39D2">
              <w:rPr>
                <w:sz w:val="24"/>
                <w:szCs w:val="24"/>
              </w:rPr>
              <w:lastRenderedPageBreak/>
              <w:t>Accession Number</w:t>
            </w:r>
          </w:p>
        </w:tc>
        <w:tc>
          <w:tcPr>
            <w:tcW w:w="4110" w:type="dxa"/>
          </w:tcPr>
          <w:p w14:paraId="02AE30BF" w14:textId="2566F7B2" w:rsidR="00333FB5" w:rsidRPr="00DE39D2" w:rsidRDefault="003C2144" w:rsidP="00CB1985">
            <w:pPr>
              <w:spacing w:before="240"/>
              <w:jc w:val="center"/>
              <w:rPr>
                <w:sz w:val="24"/>
                <w:szCs w:val="24"/>
              </w:rPr>
            </w:pPr>
            <w:r w:rsidRPr="003C2144">
              <w:rPr>
                <w:sz w:val="24"/>
                <w:szCs w:val="24"/>
              </w:rPr>
              <w:t>NC_000072</w:t>
            </w:r>
          </w:p>
        </w:tc>
        <w:tc>
          <w:tcPr>
            <w:tcW w:w="3822" w:type="dxa"/>
          </w:tcPr>
          <w:p w14:paraId="6F90C1F6" w14:textId="7F266BE4" w:rsidR="00333FB5" w:rsidRPr="00DE39D2" w:rsidRDefault="00CB1985" w:rsidP="00CB1985">
            <w:pPr>
              <w:spacing w:before="240"/>
              <w:jc w:val="center"/>
              <w:rPr>
                <w:sz w:val="24"/>
                <w:szCs w:val="24"/>
              </w:rPr>
            </w:pPr>
            <w:r w:rsidRPr="00CB1985">
              <w:rPr>
                <w:sz w:val="24"/>
                <w:szCs w:val="24"/>
              </w:rPr>
              <w:t>NC_000070</w:t>
            </w:r>
          </w:p>
        </w:tc>
      </w:tr>
      <w:tr w:rsidR="00333FB5" w:rsidRPr="00DE39D2" w14:paraId="17B60341" w14:textId="77777777" w:rsidTr="00024978">
        <w:tc>
          <w:tcPr>
            <w:tcW w:w="1838" w:type="dxa"/>
          </w:tcPr>
          <w:p w14:paraId="56F0D5C8" w14:textId="72CA86D6" w:rsidR="00333FB5" w:rsidRPr="00DE39D2" w:rsidRDefault="00333FB5" w:rsidP="00076B0A">
            <w:pPr>
              <w:spacing w:before="240"/>
              <w:rPr>
                <w:sz w:val="24"/>
                <w:szCs w:val="24"/>
              </w:rPr>
            </w:pPr>
            <w:r w:rsidRPr="00DE39D2">
              <w:rPr>
                <w:sz w:val="24"/>
                <w:szCs w:val="24"/>
              </w:rPr>
              <w:t>Number of Exons</w:t>
            </w:r>
          </w:p>
        </w:tc>
        <w:tc>
          <w:tcPr>
            <w:tcW w:w="4110" w:type="dxa"/>
          </w:tcPr>
          <w:p w14:paraId="704647A6" w14:textId="52D9E7E0" w:rsidR="00333FB5" w:rsidRPr="00DE39D2" w:rsidRDefault="003C2144" w:rsidP="00CB1985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22" w:type="dxa"/>
          </w:tcPr>
          <w:p w14:paraId="53379E05" w14:textId="6A5709F1" w:rsidR="00333FB5" w:rsidRPr="00DE39D2" w:rsidRDefault="00CB1985" w:rsidP="00CB1985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333FB5" w:rsidRPr="00DE39D2" w14:paraId="7CEF0090" w14:textId="77777777" w:rsidTr="00024978">
        <w:tc>
          <w:tcPr>
            <w:tcW w:w="1838" w:type="dxa"/>
          </w:tcPr>
          <w:p w14:paraId="3CA79B7F" w14:textId="4CA87F50" w:rsidR="00333FB5" w:rsidRPr="00DE39D2" w:rsidRDefault="00333FB5" w:rsidP="00076B0A">
            <w:pPr>
              <w:spacing w:before="240"/>
              <w:rPr>
                <w:sz w:val="24"/>
                <w:szCs w:val="24"/>
              </w:rPr>
            </w:pPr>
            <w:r w:rsidRPr="00DE39D2">
              <w:rPr>
                <w:sz w:val="24"/>
                <w:szCs w:val="24"/>
              </w:rPr>
              <w:t>Start and End positions of Exons</w:t>
            </w:r>
          </w:p>
        </w:tc>
        <w:tc>
          <w:tcPr>
            <w:tcW w:w="4110" w:type="dxa"/>
          </w:tcPr>
          <w:p w14:paraId="05052A89" w14:textId="5331C8A0" w:rsidR="00333FB5" w:rsidRPr="00DE39D2" w:rsidRDefault="00333FB5" w:rsidP="00076B0A">
            <w:pPr>
              <w:spacing w:before="240"/>
              <w:rPr>
                <w:sz w:val="24"/>
                <w:szCs w:val="24"/>
              </w:rPr>
            </w:pPr>
          </w:p>
        </w:tc>
        <w:tc>
          <w:tcPr>
            <w:tcW w:w="3822" w:type="dxa"/>
          </w:tcPr>
          <w:p w14:paraId="323D839E" w14:textId="77777777" w:rsidR="00333FB5" w:rsidRPr="00DE39D2" w:rsidRDefault="00333FB5" w:rsidP="00076B0A">
            <w:pPr>
              <w:spacing w:before="240"/>
              <w:rPr>
                <w:sz w:val="24"/>
                <w:szCs w:val="24"/>
              </w:rPr>
            </w:pPr>
          </w:p>
        </w:tc>
      </w:tr>
      <w:tr w:rsidR="00333FB5" w:rsidRPr="00DE39D2" w14:paraId="63618D74" w14:textId="77777777" w:rsidTr="00024978">
        <w:tc>
          <w:tcPr>
            <w:tcW w:w="1838" w:type="dxa"/>
          </w:tcPr>
          <w:p w14:paraId="77F58F0B" w14:textId="34B3281C" w:rsidR="00333FB5" w:rsidRPr="00DE39D2" w:rsidRDefault="00333FB5" w:rsidP="00076B0A">
            <w:pPr>
              <w:tabs>
                <w:tab w:val="left" w:pos="1880"/>
              </w:tabs>
              <w:spacing w:before="240"/>
              <w:rPr>
                <w:sz w:val="24"/>
                <w:szCs w:val="24"/>
              </w:rPr>
            </w:pPr>
            <w:r w:rsidRPr="00DE39D2">
              <w:rPr>
                <w:sz w:val="24"/>
                <w:szCs w:val="24"/>
              </w:rPr>
              <w:t>Publications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110" w:type="dxa"/>
          </w:tcPr>
          <w:p w14:paraId="4F1B964E" w14:textId="515C1F2D" w:rsidR="003C2144" w:rsidRPr="003C2144" w:rsidRDefault="003C2144" w:rsidP="00024978">
            <w:pPr>
              <w:spacing w:before="240"/>
              <w:rPr>
                <w:sz w:val="24"/>
                <w:szCs w:val="24"/>
              </w:rPr>
            </w:pPr>
            <w:r w:rsidRPr="003C2144">
              <w:rPr>
                <w:sz w:val="24"/>
                <w:szCs w:val="24"/>
              </w:rPr>
              <w:t>REFERENCE</w:t>
            </w:r>
            <w:r w:rsidR="00024978">
              <w:rPr>
                <w:sz w:val="24"/>
                <w:szCs w:val="24"/>
              </w:rPr>
              <w:t xml:space="preserve"> - </w:t>
            </w:r>
            <w:proofErr w:type="gramStart"/>
            <w:r w:rsidRPr="003C2144">
              <w:rPr>
                <w:sz w:val="24"/>
                <w:szCs w:val="24"/>
              </w:rPr>
              <w:t>1  (</w:t>
            </w:r>
            <w:proofErr w:type="gramEnd"/>
            <w:r w:rsidRPr="003C2144">
              <w:rPr>
                <w:sz w:val="24"/>
                <w:szCs w:val="24"/>
              </w:rPr>
              <w:t>bases 1 to 13656)</w:t>
            </w:r>
          </w:p>
          <w:p w14:paraId="70621C2E" w14:textId="3100186D" w:rsidR="003C2144" w:rsidRPr="003C2144" w:rsidRDefault="003C2144" w:rsidP="00024978">
            <w:pPr>
              <w:rPr>
                <w:sz w:val="24"/>
                <w:szCs w:val="24"/>
              </w:rPr>
            </w:pPr>
            <w:r w:rsidRPr="003C2144">
              <w:rPr>
                <w:sz w:val="24"/>
                <w:szCs w:val="24"/>
              </w:rPr>
              <w:t>AUTHORS</w:t>
            </w:r>
            <w:r w:rsidR="00024978">
              <w:rPr>
                <w:sz w:val="24"/>
                <w:szCs w:val="24"/>
              </w:rPr>
              <w:t xml:space="preserve"> -</w:t>
            </w:r>
            <w:r w:rsidRPr="003C2144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C2144">
              <w:rPr>
                <w:sz w:val="24"/>
                <w:szCs w:val="24"/>
              </w:rPr>
              <w:t>Church,D.M</w:t>
            </w:r>
            <w:proofErr w:type="spellEnd"/>
            <w:r w:rsidRPr="003C2144">
              <w:rPr>
                <w:sz w:val="24"/>
                <w:szCs w:val="24"/>
              </w:rPr>
              <w:t>.</w:t>
            </w:r>
            <w:proofErr w:type="gramEnd"/>
            <w:r w:rsidRPr="003C2144">
              <w:rPr>
                <w:sz w:val="24"/>
                <w:szCs w:val="24"/>
              </w:rPr>
              <w:t xml:space="preserve">, </w:t>
            </w:r>
            <w:proofErr w:type="spellStart"/>
            <w:r w:rsidRPr="003C2144">
              <w:rPr>
                <w:sz w:val="24"/>
                <w:szCs w:val="24"/>
              </w:rPr>
              <w:t>Schneider,V.A</w:t>
            </w:r>
            <w:proofErr w:type="spellEnd"/>
            <w:r w:rsidRPr="003C2144">
              <w:rPr>
                <w:sz w:val="24"/>
                <w:szCs w:val="24"/>
              </w:rPr>
              <w:t xml:space="preserve">., </w:t>
            </w:r>
            <w:proofErr w:type="spellStart"/>
            <w:r w:rsidRPr="003C2144">
              <w:rPr>
                <w:sz w:val="24"/>
                <w:szCs w:val="24"/>
              </w:rPr>
              <w:t>Graves,T</w:t>
            </w:r>
            <w:proofErr w:type="spellEnd"/>
            <w:r w:rsidRPr="003C2144">
              <w:rPr>
                <w:sz w:val="24"/>
                <w:szCs w:val="24"/>
              </w:rPr>
              <w:t xml:space="preserve">., </w:t>
            </w:r>
            <w:proofErr w:type="spellStart"/>
            <w:r w:rsidRPr="003C2144">
              <w:rPr>
                <w:sz w:val="24"/>
                <w:szCs w:val="24"/>
              </w:rPr>
              <w:t>Auger,K</w:t>
            </w:r>
            <w:proofErr w:type="spellEnd"/>
            <w:r w:rsidRPr="003C2144">
              <w:rPr>
                <w:sz w:val="24"/>
                <w:szCs w:val="24"/>
              </w:rPr>
              <w:t xml:space="preserve">., </w:t>
            </w:r>
            <w:proofErr w:type="spellStart"/>
            <w:r w:rsidRPr="003C2144">
              <w:rPr>
                <w:sz w:val="24"/>
                <w:szCs w:val="24"/>
              </w:rPr>
              <w:t>Cunningham,F</w:t>
            </w:r>
            <w:proofErr w:type="spellEnd"/>
            <w:r w:rsidRPr="003C2144">
              <w:rPr>
                <w:sz w:val="24"/>
                <w:szCs w:val="24"/>
              </w:rPr>
              <w:t>.,</w:t>
            </w:r>
          </w:p>
          <w:p w14:paraId="6DCDDE89" w14:textId="0DDF1E04" w:rsidR="00024978" w:rsidRDefault="003C2144" w:rsidP="00024978">
            <w:proofErr w:type="spellStart"/>
            <w:proofErr w:type="gramStart"/>
            <w:r w:rsidRPr="003C2144">
              <w:rPr>
                <w:sz w:val="24"/>
                <w:szCs w:val="24"/>
              </w:rPr>
              <w:t>Bouk,N</w:t>
            </w:r>
            <w:proofErr w:type="spellEnd"/>
            <w:r w:rsidRPr="003C2144">
              <w:rPr>
                <w:sz w:val="24"/>
                <w:szCs w:val="24"/>
              </w:rPr>
              <w:t>.</w:t>
            </w:r>
            <w:proofErr w:type="gramEnd"/>
            <w:r w:rsidRPr="003C2144">
              <w:rPr>
                <w:sz w:val="24"/>
                <w:szCs w:val="24"/>
              </w:rPr>
              <w:t xml:space="preserve">, </w:t>
            </w:r>
            <w:proofErr w:type="spellStart"/>
            <w:r w:rsidRPr="003C2144">
              <w:rPr>
                <w:sz w:val="24"/>
                <w:szCs w:val="24"/>
              </w:rPr>
              <w:t>Chen,H.C</w:t>
            </w:r>
            <w:proofErr w:type="spellEnd"/>
            <w:r w:rsidRPr="003C2144">
              <w:rPr>
                <w:sz w:val="24"/>
                <w:szCs w:val="24"/>
              </w:rPr>
              <w:t xml:space="preserve">., </w:t>
            </w:r>
            <w:proofErr w:type="spellStart"/>
            <w:r w:rsidRPr="003C2144">
              <w:rPr>
                <w:sz w:val="24"/>
                <w:szCs w:val="24"/>
              </w:rPr>
              <w:t>Agarwala,R</w:t>
            </w:r>
            <w:proofErr w:type="spellEnd"/>
            <w:r w:rsidRPr="003C2144">
              <w:rPr>
                <w:sz w:val="24"/>
                <w:szCs w:val="24"/>
              </w:rPr>
              <w:t xml:space="preserve">., </w:t>
            </w:r>
            <w:proofErr w:type="spellStart"/>
            <w:r w:rsidRPr="003C2144">
              <w:rPr>
                <w:sz w:val="24"/>
                <w:szCs w:val="24"/>
              </w:rPr>
              <w:t>McLaren,W.M</w:t>
            </w:r>
            <w:proofErr w:type="spellEnd"/>
            <w:r w:rsidRPr="003C2144">
              <w:rPr>
                <w:sz w:val="24"/>
                <w:szCs w:val="24"/>
              </w:rPr>
              <w:t xml:space="preserve">., </w:t>
            </w:r>
            <w:proofErr w:type="spellStart"/>
            <w:r w:rsidRPr="003C2144">
              <w:rPr>
                <w:sz w:val="24"/>
                <w:szCs w:val="24"/>
              </w:rPr>
              <w:t>Ritchie,G.R</w:t>
            </w:r>
            <w:proofErr w:type="spellEnd"/>
            <w:r w:rsidRPr="003C2144">
              <w:rPr>
                <w:sz w:val="24"/>
                <w:szCs w:val="24"/>
              </w:rPr>
              <w:t xml:space="preserve">., </w:t>
            </w:r>
            <w:proofErr w:type="spellStart"/>
            <w:r w:rsidRPr="003C2144">
              <w:rPr>
                <w:sz w:val="24"/>
                <w:szCs w:val="24"/>
              </w:rPr>
              <w:t>Albracht,D</w:t>
            </w:r>
            <w:proofErr w:type="spellEnd"/>
            <w:r w:rsidRPr="003C2144">
              <w:rPr>
                <w:sz w:val="24"/>
                <w:szCs w:val="24"/>
              </w:rPr>
              <w:t xml:space="preserve">., </w:t>
            </w:r>
            <w:proofErr w:type="spellStart"/>
            <w:r w:rsidRPr="003C2144">
              <w:rPr>
                <w:sz w:val="24"/>
                <w:szCs w:val="24"/>
              </w:rPr>
              <w:t>Kremitzki,M</w:t>
            </w:r>
            <w:proofErr w:type="spellEnd"/>
            <w:r w:rsidRPr="003C2144">
              <w:rPr>
                <w:sz w:val="24"/>
                <w:szCs w:val="24"/>
              </w:rPr>
              <w:t xml:space="preserve">., </w:t>
            </w:r>
            <w:proofErr w:type="spellStart"/>
            <w:r w:rsidRPr="003C2144">
              <w:rPr>
                <w:sz w:val="24"/>
                <w:szCs w:val="24"/>
              </w:rPr>
              <w:t>Rock,S</w:t>
            </w:r>
            <w:proofErr w:type="spellEnd"/>
            <w:r w:rsidRPr="003C2144">
              <w:rPr>
                <w:sz w:val="24"/>
                <w:szCs w:val="24"/>
              </w:rPr>
              <w:t xml:space="preserve">., </w:t>
            </w:r>
            <w:proofErr w:type="spellStart"/>
            <w:r w:rsidRPr="003C2144">
              <w:rPr>
                <w:sz w:val="24"/>
                <w:szCs w:val="24"/>
              </w:rPr>
              <w:t>Kotkiewicz,H</w:t>
            </w:r>
            <w:proofErr w:type="spellEnd"/>
            <w:r w:rsidRPr="003C2144">
              <w:rPr>
                <w:sz w:val="24"/>
                <w:szCs w:val="24"/>
              </w:rPr>
              <w:t xml:space="preserve">., </w:t>
            </w:r>
            <w:proofErr w:type="spellStart"/>
            <w:r w:rsidRPr="003C2144">
              <w:rPr>
                <w:sz w:val="24"/>
                <w:szCs w:val="24"/>
              </w:rPr>
              <w:t>Kremitzki,C</w:t>
            </w:r>
            <w:proofErr w:type="spellEnd"/>
            <w:r w:rsidRPr="003C2144">
              <w:rPr>
                <w:sz w:val="24"/>
                <w:szCs w:val="24"/>
              </w:rPr>
              <w:t>.</w:t>
            </w:r>
            <w:r>
              <w:t xml:space="preserve"> </w:t>
            </w:r>
          </w:p>
          <w:p w14:paraId="270D1A99" w14:textId="66DBF2D7" w:rsidR="00CB1985" w:rsidRDefault="003C2144" w:rsidP="00024978">
            <w:pPr>
              <w:rPr>
                <w:sz w:val="24"/>
                <w:szCs w:val="24"/>
              </w:rPr>
            </w:pPr>
            <w:r w:rsidRPr="003C2144">
              <w:rPr>
                <w:sz w:val="24"/>
                <w:szCs w:val="24"/>
              </w:rPr>
              <w:t>TITLE</w:t>
            </w:r>
            <w:r w:rsidR="00024978">
              <w:rPr>
                <w:sz w:val="24"/>
                <w:szCs w:val="24"/>
              </w:rPr>
              <w:t xml:space="preserve"> - </w:t>
            </w:r>
            <w:r w:rsidRPr="003C2144">
              <w:rPr>
                <w:sz w:val="24"/>
                <w:szCs w:val="24"/>
              </w:rPr>
              <w:t>Modernizing reference genome assemblies</w:t>
            </w:r>
          </w:p>
          <w:p w14:paraId="76CC117E" w14:textId="18CCE091" w:rsidR="003C2144" w:rsidRPr="003C2144" w:rsidRDefault="003C2144" w:rsidP="00024978">
            <w:pPr>
              <w:rPr>
                <w:sz w:val="24"/>
                <w:szCs w:val="24"/>
              </w:rPr>
            </w:pPr>
            <w:r w:rsidRPr="003C2144">
              <w:rPr>
                <w:sz w:val="24"/>
                <w:szCs w:val="24"/>
              </w:rPr>
              <w:t xml:space="preserve">JOURNAL </w:t>
            </w:r>
            <w:r w:rsidR="00024978">
              <w:rPr>
                <w:sz w:val="24"/>
                <w:szCs w:val="24"/>
              </w:rPr>
              <w:t>-</w:t>
            </w:r>
            <w:r w:rsidRPr="003C2144">
              <w:rPr>
                <w:sz w:val="24"/>
                <w:szCs w:val="24"/>
              </w:rPr>
              <w:t xml:space="preserve"> </w:t>
            </w:r>
            <w:proofErr w:type="spellStart"/>
            <w:r w:rsidRPr="003C2144">
              <w:rPr>
                <w:sz w:val="24"/>
                <w:szCs w:val="24"/>
              </w:rPr>
              <w:t>PLoS</w:t>
            </w:r>
            <w:proofErr w:type="spellEnd"/>
            <w:r w:rsidRPr="003C2144">
              <w:rPr>
                <w:sz w:val="24"/>
                <w:szCs w:val="24"/>
              </w:rPr>
              <w:t xml:space="preserve"> Biol. 9 (7), e1001091 (2011)</w:t>
            </w:r>
          </w:p>
          <w:p w14:paraId="25E44DFB" w14:textId="673A1412" w:rsidR="00333FB5" w:rsidRPr="00DE39D2" w:rsidRDefault="003C2144" w:rsidP="00024978">
            <w:pPr>
              <w:rPr>
                <w:sz w:val="24"/>
                <w:szCs w:val="24"/>
              </w:rPr>
            </w:pPr>
            <w:r w:rsidRPr="003C2144">
              <w:rPr>
                <w:sz w:val="24"/>
                <w:szCs w:val="24"/>
              </w:rPr>
              <w:t xml:space="preserve">PUBMED </w:t>
            </w:r>
            <w:r w:rsidR="00024978">
              <w:rPr>
                <w:sz w:val="24"/>
                <w:szCs w:val="24"/>
              </w:rPr>
              <w:t>-</w:t>
            </w:r>
            <w:r w:rsidRPr="003C2144">
              <w:rPr>
                <w:sz w:val="24"/>
                <w:szCs w:val="24"/>
              </w:rPr>
              <w:t xml:space="preserve"> 21750661</w:t>
            </w:r>
          </w:p>
        </w:tc>
        <w:tc>
          <w:tcPr>
            <w:tcW w:w="3822" w:type="dxa"/>
          </w:tcPr>
          <w:p w14:paraId="6844DCBB" w14:textId="35DA931B" w:rsidR="00CB1985" w:rsidRPr="00CB1985" w:rsidRDefault="00CB1985" w:rsidP="00024978">
            <w:pPr>
              <w:spacing w:before="240" w:after="0"/>
              <w:rPr>
                <w:sz w:val="24"/>
                <w:szCs w:val="24"/>
              </w:rPr>
            </w:pPr>
            <w:r w:rsidRPr="00CB1985">
              <w:rPr>
                <w:sz w:val="24"/>
                <w:szCs w:val="24"/>
              </w:rPr>
              <w:t>REFERENCE</w:t>
            </w:r>
            <w:r w:rsidR="00024978">
              <w:rPr>
                <w:sz w:val="24"/>
                <w:szCs w:val="24"/>
              </w:rPr>
              <w:t xml:space="preserve"> - </w:t>
            </w:r>
            <w:proofErr w:type="gramStart"/>
            <w:r w:rsidRPr="00CB1985">
              <w:rPr>
                <w:sz w:val="24"/>
                <w:szCs w:val="24"/>
              </w:rPr>
              <w:t>1  (</w:t>
            </w:r>
            <w:proofErr w:type="gramEnd"/>
            <w:r w:rsidRPr="00CB1985">
              <w:rPr>
                <w:sz w:val="24"/>
                <w:szCs w:val="24"/>
              </w:rPr>
              <w:t>bases 1 to 101983)</w:t>
            </w:r>
          </w:p>
          <w:p w14:paraId="3A84CAD6" w14:textId="2F61ED25" w:rsidR="00CB1985" w:rsidRDefault="00CB1985" w:rsidP="00024978">
            <w:pPr>
              <w:spacing w:before="240" w:after="0"/>
              <w:rPr>
                <w:sz w:val="24"/>
                <w:szCs w:val="24"/>
              </w:rPr>
            </w:pPr>
            <w:r w:rsidRPr="00CB1985">
              <w:rPr>
                <w:sz w:val="24"/>
                <w:szCs w:val="24"/>
              </w:rPr>
              <w:t xml:space="preserve">  AUTHORS</w:t>
            </w:r>
            <w:r w:rsidR="00024978">
              <w:rPr>
                <w:sz w:val="24"/>
                <w:szCs w:val="24"/>
              </w:rPr>
              <w:t xml:space="preserve"> - </w:t>
            </w:r>
            <w:proofErr w:type="spellStart"/>
            <w:proofErr w:type="gramStart"/>
            <w:r w:rsidRPr="00CB1985">
              <w:rPr>
                <w:sz w:val="24"/>
                <w:szCs w:val="24"/>
              </w:rPr>
              <w:t>Church,D.M</w:t>
            </w:r>
            <w:proofErr w:type="spellEnd"/>
            <w:r w:rsidRPr="00CB1985">
              <w:rPr>
                <w:sz w:val="24"/>
                <w:szCs w:val="24"/>
              </w:rPr>
              <w:t>.</w:t>
            </w:r>
            <w:proofErr w:type="gramEnd"/>
            <w:r w:rsidRPr="00CB1985">
              <w:rPr>
                <w:sz w:val="24"/>
                <w:szCs w:val="24"/>
              </w:rPr>
              <w:t xml:space="preserve">, </w:t>
            </w:r>
            <w:proofErr w:type="spellStart"/>
            <w:r w:rsidRPr="00CB1985">
              <w:rPr>
                <w:sz w:val="24"/>
                <w:szCs w:val="24"/>
              </w:rPr>
              <w:t>Schneider,V.A</w:t>
            </w:r>
            <w:proofErr w:type="spellEnd"/>
            <w:r w:rsidRPr="00CB1985">
              <w:rPr>
                <w:sz w:val="24"/>
                <w:szCs w:val="24"/>
              </w:rPr>
              <w:t xml:space="preserve">., </w:t>
            </w:r>
            <w:proofErr w:type="spellStart"/>
            <w:r w:rsidRPr="00CB1985">
              <w:rPr>
                <w:sz w:val="24"/>
                <w:szCs w:val="24"/>
              </w:rPr>
              <w:t>Graves,T</w:t>
            </w:r>
            <w:proofErr w:type="spellEnd"/>
            <w:r w:rsidRPr="00CB1985">
              <w:rPr>
                <w:sz w:val="24"/>
                <w:szCs w:val="24"/>
              </w:rPr>
              <w:t xml:space="preserve">., </w:t>
            </w:r>
            <w:proofErr w:type="spellStart"/>
            <w:r w:rsidRPr="00CB1985">
              <w:rPr>
                <w:sz w:val="24"/>
                <w:szCs w:val="24"/>
              </w:rPr>
              <w:t>Auger,K</w:t>
            </w:r>
            <w:proofErr w:type="spellEnd"/>
            <w:r w:rsidRPr="00CB1985">
              <w:rPr>
                <w:sz w:val="24"/>
                <w:szCs w:val="24"/>
              </w:rPr>
              <w:t>., Cunningham,F.,</w:t>
            </w:r>
            <w:proofErr w:type="spellStart"/>
            <w:r w:rsidRPr="00CB1985">
              <w:rPr>
                <w:sz w:val="24"/>
                <w:szCs w:val="24"/>
              </w:rPr>
              <w:t>Bouk,N</w:t>
            </w:r>
            <w:proofErr w:type="spellEnd"/>
            <w:r w:rsidRPr="00CB1985">
              <w:rPr>
                <w:sz w:val="24"/>
                <w:szCs w:val="24"/>
              </w:rPr>
              <w:t xml:space="preserve">., </w:t>
            </w:r>
            <w:proofErr w:type="spellStart"/>
            <w:r w:rsidRPr="00CB1985">
              <w:rPr>
                <w:sz w:val="24"/>
                <w:szCs w:val="24"/>
              </w:rPr>
              <w:t>Chen,H.C</w:t>
            </w:r>
            <w:proofErr w:type="spellEnd"/>
            <w:r w:rsidRPr="00CB1985">
              <w:rPr>
                <w:sz w:val="24"/>
                <w:szCs w:val="24"/>
              </w:rPr>
              <w:t xml:space="preserve">., </w:t>
            </w:r>
            <w:proofErr w:type="spellStart"/>
            <w:r w:rsidRPr="00CB1985">
              <w:rPr>
                <w:sz w:val="24"/>
                <w:szCs w:val="24"/>
              </w:rPr>
              <w:t>Agarwala,R</w:t>
            </w:r>
            <w:proofErr w:type="spellEnd"/>
            <w:r w:rsidRPr="00CB1985">
              <w:rPr>
                <w:sz w:val="24"/>
                <w:szCs w:val="24"/>
              </w:rPr>
              <w:t xml:space="preserve">., </w:t>
            </w:r>
            <w:proofErr w:type="spellStart"/>
            <w:r w:rsidRPr="00CB1985">
              <w:rPr>
                <w:sz w:val="24"/>
                <w:szCs w:val="24"/>
              </w:rPr>
              <w:t>McLaren,W.M</w:t>
            </w:r>
            <w:proofErr w:type="spellEnd"/>
            <w:r w:rsidRPr="00CB1985">
              <w:rPr>
                <w:sz w:val="24"/>
                <w:szCs w:val="24"/>
              </w:rPr>
              <w:t>., Ritchie,G.R.,</w:t>
            </w:r>
            <w:proofErr w:type="spellStart"/>
            <w:r w:rsidRPr="00CB1985">
              <w:rPr>
                <w:sz w:val="24"/>
                <w:szCs w:val="24"/>
              </w:rPr>
              <w:t>Albracht,D</w:t>
            </w:r>
            <w:proofErr w:type="spellEnd"/>
            <w:r w:rsidRPr="00CB1985">
              <w:rPr>
                <w:sz w:val="24"/>
                <w:szCs w:val="24"/>
              </w:rPr>
              <w:t xml:space="preserve">., </w:t>
            </w:r>
            <w:proofErr w:type="spellStart"/>
            <w:r w:rsidRPr="00CB1985">
              <w:rPr>
                <w:sz w:val="24"/>
                <w:szCs w:val="24"/>
              </w:rPr>
              <w:t>Kremitzki,M</w:t>
            </w:r>
            <w:proofErr w:type="spellEnd"/>
            <w:r w:rsidRPr="00CB1985">
              <w:rPr>
                <w:sz w:val="24"/>
                <w:szCs w:val="24"/>
              </w:rPr>
              <w:t xml:space="preserve">., </w:t>
            </w:r>
            <w:proofErr w:type="spellStart"/>
            <w:r w:rsidRPr="00CB1985">
              <w:rPr>
                <w:sz w:val="24"/>
                <w:szCs w:val="24"/>
              </w:rPr>
              <w:t>Rock,S</w:t>
            </w:r>
            <w:proofErr w:type="spellEnd"/>
            <w:r w:rsidRPr="00CB1985">
              <w:rPr>
                <w:sz w:val="24"/>
                <w:szCs w:val="24"/>
              </w:rPr>
              <w:t xml:space="preserve">., </w:t>
            </w:r>
            <w:proofErr w:type="spellStart"/>
            <w:r w:rsidRPr="00CB1985">
              <w:rPr>
                <w:sz w:val="24"/>
                <w:szCs w:val="24"/>
              </w:rPr>
              <w:t>Kotkiewicz,H</w:t>
            </w:r>
            <w:proofErr w:type="spellEnd"/>
            <w:r w:rsidRPr="00CB1985">
              <w:rPr>
                <w:sz w:val="24"/>
                <w:szCs w:val="24"/>
              </w:rPr>
              <w:t xml:space="preserve">., </w:t>
            </w:r>
            <w:proofErr w:type="spellStart"/>
            <w:r w:rsidRPr="00CB1985">
              <w:rPr>
                <w:sz w:val="24"/>
                <w:szCs w:val="24"/>
              </w:rPr>
              <w:t>Kremitzki,C</w:t>
            </w:r>
            <w:proofErr w:type="spellEnd"/>
            <w:r w:rsidRPr="00CB1985">
              <w:rPr>
                <w:sz w:val="24"/>
                <w:szCs w:val="24"/>
              </w:rPr>
              <w:t xml:space="preserve">. </w:t>
            </w:r>
          </w:p>
          <w:p w14:paraId="498F9F55" w14:textId="29A70366" w:rsidR="00CB1985" w:rsidRPr="00CB1985" w:rsidRDefault="00CB1985" w:rsidP="00024978">
            <w:pPr>
              <w:spacing w:before="240" w:after="0"/>
              <w:rPr>
                <w:sz w:val="24"/>
                <w:szCs w:val="24"/>
              </w:rPr>
            </w:pPr>
            <w:r w:rsidRPr="00CB1985">
              <w:rPr>
                <w:sz w:val="24"/>
                <w:szCs w:val="24"/>
              </w:rPr>
              <w:t xml:space="preserve">TITLE </w:t>
            </w:r>
            <w:r w:rsidR="00024978">
              <w:rPr>
                <w:sz w:val="24"/>
                <w:szCs w:val="24"/>
              </w:rPr>
              <w:t>-</w:t>
            </w:r>
            <w:r w:rsidRPr="00CB1985">
              <w:rPr>
                <w:sz w:val="24"/>
                <w:szCs w:val="24"/>
              </w:rPr>
              <w:t xml:space="preserve"> Modernizing reference genome assemblies</w:t>
            </w:r>
          </w:p>
          <w:p w14:paraId="25E06CAD" w14:textId="4E15DA2B" w:rsidR="00CB1985" w:rsidRPr="00CB1985" w:rsidRDefault="00CB1985" w:rsidP="00024978">
            <w:pPr>
              <w:spacing w:before="240" w:after="0"/>
              <w:rPr>
                <w:sz w:val="24"/>
                <w:szCs w:val="24"/>
              </w:rPr>
            </w:pPr>
            <w:r w:rsidRPr="00CB1985">
              <w:rPr>
                <w:sz w:val="24"/>
                <w:szCs w:val="24"/>
              </w:rPr>
              <w:t xml:space="preserve">JOURNAL </w:t>
            </w:r>
            <w:r w:rsidR="00024978">
              <w:rPr>
                <w:sz w:val="24"/>
                <w:szCs w:val="24"/>
              </w:rPr>
              <w:t>-</w:t>
            </w:r>
            <w:r w:rsidRPr="00CB1985">
              <w:rPr>
                <w:sz w:val="24"/>
                <w:szCs w:val="24"/>
              </w:rPr>
              <w:t xml:space="preserve"> </w:t>
            </w:r>
            <w:proofErr w:type="spellStart"/>
            <w:r w:rsidRPr="00CB1985">
              <w:rPr>
                <w:sz w:val="24"/>
                <w:szCs w:val="24"/>
              </w:rPr>
              <w:t>PLoS</w:t>
            </w:r>
            <w:proofErr w:type="spellEnd"/>
            <w:r w:rsidRPr="00CB1985">
              <w:rPr>
                <w:sz w:val="24"/>
                <w:szCs w:val="24"/>
              </w:rPr>
              <w:t xml:space="preserve"> Biol. 9 (7), e1001091 (2011)</w:t>
            </w:r>
          </w:p>
          <w:p w14:paraId="0992E4D6" w14:textId="45910DB5" w:rsidR="00333FB5" w:rsidRPr="00DE39D2" w:rsidRDefault="00CB1985" w:rsidP="00024978">
            <w:pPr>
              <w:spacing w:before="240" w:after="0"/>
              <w:rPr>
                <w:sz w:val="24"/>
                <w:szCs w:val="24"/>
              </w:rPr>
            </w:pPr>
            <w:r w:rsidRPr="00CB1985">
              <w:rPr>
                <w:sz w:val="24"/>
                <w:szCs w:val="24"/>
              </w:rPr>
              <w:t>PUBMED</w:t>
            </w:r>
            <w:r w:rsidR="00024978">
              <w:rPr>
                <w:sz w:val="24"/>
                <w:szCs w:val="24"/>
              </w:rPr>
              <w:t xml:space="preserve"> - </w:t>
            </w:r>
            <w:r w:rsidRPr="00CB1985">
              <w:rPr>
                <w:sz w:val="24"/>
                <w:szCs w:val="24"/>
              </w:rPr>
              <w:t>21750661</w:t>
            </w:r>
          </w:p>
        </w:tc>
      </w:tr>
    </w:tbl>
    <w:bookmarkEnd w:id="3"/>
    <w:p w14:paraId="1E0DB278" w14:textId="23BE5DC8" w:rsidR="00DE39D2" w:rsidRDefault="00024978" w:rsidP="00014DEF">
      <w:pPr>
        <w:ind w:lef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409DE3DA" wp14:editId="245AFBFA">
                <wp:simplePos x="0" y="0"/>
                <wp:positionH relativeFrom="margin">
                  <wp:posOffset>76200</wp:posOffset>
                </wp:positionH>
                <wp:positionV relativeFrom="paragraph">
                  <wp:posOffset>-7042150</wp:posOffset>
                </wp:positionV>
                <wp:extent cx="6410325" cy="10182225"/>
                <wp:effectExtent l="0" t="0" r="28575" b="28575"/>
                <wp:wrapNone/>
                <wp:docPr id="360" name="Rectangl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0325" cy="101822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E319C" id="Rectangle 360" o:spid="_x0000_s1026" style="position:absolute;margin-left:6pt;margin-top:-554.5pt;width:504.75pt;height:801.75pt;z-index:251700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" filled="f" strokecolor="#41719c" strokeweight="1pt">
                <v:path arrowok="t"/>
                <w10:wrap anchorx="margin"/>
              </v:rect>
            </w:pict>
          </mc:Fallback>
        </mc:AlternateContent>
      </w:r>
    </w:p>
    <w:p w14:paraId="42D4015E" w14:textId="6DF61C9A" w:rsidR="004F4084" w:rsidRDefault="004F4084" w:rsidP="00014DEF">
      <w:pPr>
        <w:ind w:left="284"/>
      </w:pPr>
      <w:r w:rsidRPr="004F4084">
        <w:rPr>
          <w:sz w:val="24"/>
          <w:szCs w:val="24"/>
        </w:rPr>
        <w:t>Organism:</w:t>
      </w:r>
      <w:r>
        <w:rPr>
          <w:sz w:val="24"/>
          <w:szCs w:val="24"/>
        </w:rPr>
        <w:t xml:space="preserve"> Rat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838"/>
        <w:gridCol w:w="4110"/>
        <w:gridCol w:w="3822"/>
      </w:tblGrid>
      <w:tr w:rsidR="004F4084" w:rsidRPr="00DE39D2" w14:paraId="269AE9EA" w14:textId="77777777" w:rsidTr="009F6CAF">
        <w:trPr>
          <w:trHeight w:val="850"/>
        </w:trPr>
        <w:tc>
          <w:tcPr>
            <w:tcW w:w="1838" w:type="dxa"/>
          </w:tcPr>
          <w:p w14:paraId="3BF23DB2" w14:textId="77777777" w:rsidR="004F4084" w:rsidRPr="00DE39D2" w:rsidRDefault="004F4084" w:rsidP="00076B0A">
            <w:pPr>
              <w:spacing w:before="240"/>
              <w:rPr>
                <w:sz w:val="24"/>
                <w:szCs w:val="24"/>
              </w:rPr>
            </w:pPr>
          </w:p>
        </w:tc>
        <w:tc>
          <w:tcPr>
            <w:tcW w:w="4110" w:type="dxa"/>
          </w:tcPr>
          <w:p w14:paraId="5735B7E5" w14:textId="77777777" w:rsidR="004F4084" w:rsidRPr="00DE39D2" w:rsidRDefault="004F4084" w:rsidP="00076B0A">
            <w:pPr>
              <w:spacing w:before="240"/>
              <w:jc w:val="center"/>
              <w:rPr>
                <w:sz w:val="24"/>
                <w:szCs w:val="24"/>
              </w:rPr>
            </w:pPr>
            <w:r w:rsidRPr="00DE39D2">
              <w:rPr>
                <w:sz w:val="24"/>
                <w:szCs w:val="24"/>
              </w:rPr>
              <w:t>Leptin</w:t>
            </w:r>
          </w:p>
        </w:tc>
        <w:tc>
          <w:tcPr>
            <w:tcW w:w="3822" w:type="dxa"/>
          </w:tcPr>
          <w:p w14:paraId="42DCAB0D" w14:textId="77777777" w:rsidR="004F4084" w:rsidRPr="00DE39D2" w:rsidRDefault="004F4084" w:rsidP="00076B0A">
            <w:pPr>
              <w:spacing w:before="240"/>
              <w:jc w:val="center"/>
              <w:rPr>
                <w:sz w:val="24"/>
                <w:szCs w:val="24"/>
              </w:rPr>
            </w:pPr>
            <w:r w:rsidRPr="00DE39D2">
              <w:rPr>
                <w:sz w:val="24"/>
                <w:szCs w:val="24"/>
              </w:rPr>
              <w:t>Leptin Receptor</w:t>
            </w:r>
          </w:p>
        </w:tc>
      </w:tr>
      <w:tr w:rsidR="004F4084" w:rsidRPr="00DE39D2" w14:paraId="21C30D25" w14:textId="77777777" w:rsidTr="009F6CAF">
        <w:tc>
          <w:tcPr>
            <w:tcW w:w="1838" w:type="dxa"/>
          </w:tcPr>
          <w:p w14:paraId="200C87D5" w14:textId="77777777" w:rsidR="004F4084" w:rsidRPr="00DE39D2" w:rsidRDefault="004F4084" w:rsidP="00076B0A">
            <w:pPr>
              <w:spacing w:before="240"/>
              <w:rPr>
                <w:sz w:val="24"/>
                <w:szCs w:val="24"/>
              </w:rPr>
            </w:pPr>
            <w:r w:rsidRPr="00DE39D2">
              <w:rPr>
                <w:sz w:val="24"/>
                <w:szCs w:val="24"/>
              </w:rPr>
              <w:t>Chromosomal Location</w:t>
            </w:r>
          </w:p>
        </w:tc>
        <w:tc>
          <w:tcPr>
            <w:tcW w:w="4110" w:type="dxa"/>
          </w:tcPr>
          <w:p w14:paraId="2DF26E3B" w14:textId="77777777" w:rsidR="004F4084" w:rsidRDefault="00C1450F" w:rsidP="000D3162">
            <w:pPr>
              <w:spacing w:before="240"/>
              <w:jc w:val="center"/>
              <w:rPr>
                <w:sz w:val="24"/>
                <w:szCs w:val="24"/>
              </w:rPr>
            </w:pPr>
            <w:r w:rsidRPr="00C1450F">
              <w:rPr>
                <w:sz w:val="24"/>
                <w:szCs w:val="24"/>
              </w:rPr>
              <w:t>Chromosome 4</w:t>
            </w:r>
          </w:p>
          <w:p w14:paraId="1BC3B758" w14:textId="6616E59F" w:rsidR="00C1450F" w:rsidRPr="00DE39D2" w:rsidRDefault="00C1450F" w:rsidP="000D3162">
            <w:pPr>
              <w:spacing w:before="240"/>
              <w:jc w:val="center"/>
              <w:rPr>
                <w:sz w:val="24"/>
                <w:szCs w:val="24"/>
              </w:rPr>
            </w:pPr>
            <w:r w:rsidRPr="00C1450F">
              <w:rPr>
                <w:sz w:val="24"/>
                <w:szCs w:val="24"/>
              </w:rPr>
              <w:t>NC_051339.1 (</w:t>
            </w:r>
            <w:proofErr w:type="gramStart"/>
            <w:r w:rsidRPr="00C1450F">
              <w:rPr>
                <w:sz w:val="24"/>
                <w:szCs w:val="24"/>
              </w:rPr>
              <w:t>57661127..</w:t>
            </w:r>
            <w:proofErr w:type="gramEnd"/>
            <w:r w:rsidRPr="00C1450F">
              <w:rPr>
                <w:sz w:val="24"/>
                <w:szCs w:val="24"/>
              </w:rPr>
              <w:t>57675262)</w:t>
            </w:r>
          </w:p>
        </w:tc>
        <w:tc>
          <w:tcPr>
            <w:tcW w:w="3822" w:type="dxa"/>
          </w:tcPr>
          <w:p w14:paraId="6BD1000C" w14:textId="77777777" w:rsidR="004F4084" w:rsidRDefault="00C1450F" w:rsidP="000D3162">
            <w:pPr>
              <w:spacing w:before="240"/>
              <w:jc w:val="center"/>
              <w:rPr>
                <w:sz w:val="24"/>
                <w:szCs w:val="24"/>
              </w:rPr>
            </w:pPr>
            <w:r w:rsidRPr="00C1450F">
              <w:rPr>
                <w:sz w:val="24"/>
                <w:szCs w:val="24"/>
              </w:rPr>
              <w:t>Chromosome 5</w:t>
            </w:r>
          </w:p>
          <w:p w14:paraId="3E5D70F4" w14:textId="4A01949A" w:rsidR="00C1450F" w:rsidRPr="00DE39D2" w:rsidRDefault="00C1450F" w:rsidP="000D3162">
            <w:pPr>
              <w:spacing w:before="240"/>
              <w:jc w:val="center"/>
              <w:rPr>
                <w:sz w:val="24"/>
                <w:szCs w:val="24"/>
              </w:rPr>
            </w:pPr>
            <w:r w:rsidRPr="00C1450F">
              <w:rPr>
                <w:sz w:val="24"/>
                <w:szCs w:val="24"/>
              </w:rPr>
              <w:t>NC_051340.1 (</w:t>
            </w:r>
            <w:proofErr w:type="gramStart"/>
            <w:r w:rsidRPr="00C1450F">
              <w:rPr>
                <w:sz w:val="24"/>
                <w:szCs w:val="24"/>
              </w:rPr>
              <w:t>116294409..</w:t>
            </w:r>
            <w:proofErr w:type="gramEnd"/>
            <w:r w:rsidRPr="00C1450F">
              <w:rPr>
                <w:sz w:val="24"/>
                <w:szCs w:val="24"/>
              </w:rPr>
              <w:t>116477904)</w:t>
            </w:r>
          </w:p>
        </w:tc>
      </w:tr>
      <w:tr w:rsidR="004F4084" w:rsidRPr="00DE39D2" w14:paraId="294EAA70" w14:textId="77777777" w:rsidTr="009F6CAF">
        <w:tc>
          <w:tcPr>
            <w:tcW w:w="1838" w:type="dxa"/>
          </w:tcPr>
          <w:p w14:paraId="52DC0960" w14:textId="77777777" w:rsidR="004F4084" w:rsidRPr="00DE39D2" w:rsidRDefault="004F4084" w:rsidP="00076B0A">
            <w:pPr>
              <w:spacing w:before="240"/>
              <w:rPr>
                <w:sz w:val="24"/>
                <w:szCs w:val="24"/>
              </w:rPr>
            </w:pPr>
            <w:r w:rsidRPr="00DE39D2">
              <w:rPr>
                <w:sz w:val="24"/>
                <w:szCs w:val="24"/>
              </w:rPr>
              <w:lastRenderedPageBreak/>
              <w:t>Length of Gene Sequence</w:t>
            </w:r>
          </w:p>
        </w:tc>
        <w:tc>
          <w:tcPr>
            <w:tcW w:w="4110" w:type="dxa"/>
          </w:tcPr>
          <w:p w14:paraId="5E6085E9" w14:textId="0C97C004" w:rsidR="004F4084" w:rsidRPr="00DE39D2" w:rsidRDefault="00C1450F" w:rsidP="000D3162">
            <w:pPr>
              <w:spacing w:before="240"/>
              <w:jc w:val="center"/>
              <w:rPr>
                <w:sz w:val="24"/>
                <w:szCs w:val="24"/>
              </w:rPr>
            </w:pPr>
            <w:r w:rsidRPr="00C1450F">
              <w:rPr>
                <w:sz w:val="24"/>
                <w:szCs w:val="24"/>
              </w:rPr>
              <w:t>14136 bp</w:t>
            </w:r>
          </w:p>
        </w:tc>
        <w:tc>
          <w:tcPr>
            <w:tcW w:w="3822" w:type="dxa"/>
          </w:tcPr>
          <w:p w14:paraId="37FE13E9" w14:textId="09B54B13" w:rsidR="004F4084" w:rsidRPr="00DE39D2" w:rsidRDefault="000D3162" w:rsidP="000D3162">
            <w:pPr>
              <w:spacing w:before="240"/>
              <w:jc w:val="center"/>
              <w:rPr>
                <w:sz w:val="24"/>
                <w:szCs w:val="24"/>
              </w:rPr>
            </w:pPr>
            <w:r w:rsidRPr="000D3162">
              <w:rPr>
                <w:sz w:val="24"/>
                <w:szCs w:val="24"/>
              </w:rPr>
              <w:t>183496 bp</w:t>
            </w:r>
          </w:p>
        </w:tc>
      </w:tr>
      <w:tr w:rsidR="004F4084" w:rsidRPr="00DE39D2" w14:paraId="71416BC3" w14:textId="77777777" w:rsidTr="009F6CAF">
        <w:tc>
          <w:tcPr>
            <w:tcW w:w="1838" w:type="dxa"/>
          </w:tcPr>
          <w:p w14:paraId="49ED4787" w14:textId="77777777" w:rsidR="004F4084" w:rsidRPr="00DE39D2" w:rsidRDefault="004F4084" w:rsidP="00076B0A">
            <w:pPr>
              <w:spacing w:before="240"/>
              <w:rPr>
                <w:sz w:val="24"/>
                <w:szCs w:val="24"/>
              </w:rPr>
            </w:pPr>
            <w:r w:rsidRPr="00DE39D2">
              <w:rPr>
                <w:sz w:val="24"/>
                <w:szCs w:val="24"/>
              </w:rPr>
              <w:t>Accession Number</w:t>
            </w:r>
          </w:p>
        </w:tc>
        <w:tc>
          <w:tcPr>
            <w:tcW w:w="4110" w:type="dxa"/>
          </w:tcPr>
          <w:p w14:paraId="2EDDF2C4" w14:textId="7C1D6527" w:rsidR="004F4084" w:rsidRPr="00DE39D2" w:rsidRDefault="009F6CAF" w:rsidP="009F6CAF">
            <w:pPr>
              <w:spacing w:before="240"/>
              <w:ind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="00C1450F" w:rsidRPr="00C1450F">
              <w:rPr>
                <w:sz w:val="24"/>
                <w:szCs w:val="24"/>
              </w:rPr>
              <w:t>NC_051339</w:t>
            </w:r>
          </w:p>
        </w:tc>
        <w:tc>
          <w:tcPr>
            <w:tcW w:w="3822" w:type="dxa"/>
          </w:tcPr>
          <w:p w14:paraId="13B71230" w14:textId="5E0AE32F" w:rsidR="004F4084" w:rsidRPr="00DE39D2" w:rsidRDefault="00C1450F" w:rsidP="000D3162">
            <w:pPr>
              <w:spacing w:before="240"/>
              <w:jc w:val="center"/>
              <w:rPr>
                <w:sz w:val="24"/>
                <w:szCs w:val="24"/>
              </w:rPr>
            </w:pPr>
            <w:r w:rsidRPr="00C1450F">
              <w:rPr>
                <w:sz w:val="24"/>
                <w:szCs w:val="24"/>
              </w:rPr>
              <w:t>NC_051340</w:t>
            </w:r>
          </w:p>
        </w:tc>
      </w:tr>
      <w:tr w:rsidR="004F4084" w:rsidRPr="00DE39D2" w14:paraId="163F8C1D" w14:textId="77777777" w:rsidTr="009F6CAF">
        <w:tc>
          <w:tcPr>
            <w:tcW w:w="1838" w:type="dxa"/>
          </w:tcPr>
          <w:p w14:paraId="75D01E1C" w14:textId="77777777" w:rsidR="004F4084" w:rsidRPr="00DE39D2" w:rsidRDefault="004F4084" w:rsidP="00076B0A">
            <w:pPr>
              <w:spacing w:before="240"/>
              <w:rPr>
                <w:sz w:val="24"/>
                <w:szCs w:val="24"/>
              </w:rPr>
            </w:pPr>
            <w:r w:rsidRPr="00DE39D2">
              <w:rPr>
                <w:sz w:val="24"/>
                <w:szCs w:val="24"/>
              </w:rPr>
              <w:t>Number of Exons</w:t>
            </w:r>
          </w:p>
        </w:tc>
        <w:tc>
          <w:tcPr>
            <w:tcW w:w="4110" w:type="dxa"/>
          </w:tcPr>
          <w:p w14:paraId="4C200531" w14:textId="1773E56C" w:rsidR="004F4084" w:rsidRPr="00DE39D2" w:rsidRDefault="00C1450F" w:rsidP="000D3162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22" w:type="dxa"/>
          </w:tcPr>
          <w:p w14:paraId="03740DBC" w14:textId="00BE7CFA" w:rsidR="004F4084" w:rsidRPr="00DE39D2" w:rsidRDefault="00C1450F" w:rsidP="000D3162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</w:tr>
      <w:tr w:rsidR="004F4084" w:rsidRPr="00DE39D2" w14:paraId="0C4984FD" w14:textId="77777777" w:rsidTr="009F6CAF">
        <w:tc>
          <w:tcPr>
            <w:tcW w:w="1838" w:type="dxa"/>
          </w:tcPr>
          <w:p w14:paraId="1EEEEB76" w14:textId="77777777" w:rsidR="004F4084" w:rsidRPr="00DE39D2" w:rsidRDefault="004F4084" w:rsidP="00076B0A">
            <w:pPr>
              <w:spacing w:before="240"/>
              <w:rPr>
                <w:sz w:val="24"/>
                <w:szCs w:val="24"/>
              </w:rPr>
            </w:pPr>
            <w:r w:rsidRPr="00DE39D2">
              <w:rPr>
                <w:sz w:val="24"/>
                <w:szCs w:val="24"/>
              </w:rPr>
              <w:t>Start and End positions of Exons</w:t>
            </w:r>
          </w:p>
        </w:tc>
        <w:tc>
          <w:tcPr>
            <w:tcW w:w="4110" w:type="dxa"/>
          </w:tcPr>
          <w:p w14:paraId="4ECBC6D0" w14:textId="77777777" w:rsidR="004F4084" w:rsidRPr="00DE39D2" w:rsidRDefault="004F4084" w:rsidP="00076B0A">
            <w:pPr>
              <w:spacing w:before="240"/>
              <w:rPr>
                <w:sz w:val="24"/>
                <w:szCs w:val="24"/>
              </w:rPr>
            </w:pPr>
          </w:p>
        </w:tc>
        <w:tc>
          <w:tcPr>
            <w:tcW w:w="3822" w:type="dxa"/>
          </w:tcPr>
          <w:p w14:paraId="7A96F532" w14:textId="77777777" w:rsidR="004F4084" w:rsidRPr="00DE39D2" w:rsidRDefault="004F4084" w:rsidP="00076B0A">
            <w:pPr>
              <w:spacing w:before="240"/>
              <w:rPr>
                <w:sz w:val="24"/>
                <w:szCs w:val="24"/>
              </w:rPr>
            </w:pPr>
          </w:p>
        </w:tc>
      </w:tr>
      <w:tr w:rsidR="004F4084" w:rsidRPr="00DE39D2" w14:paraId="1D119544" w14:textId="77777777" w:rsidTr="009F6CAF">
        <w:tc>
          <w:tcPr>
            <w:tcW w:w="1838" w:type="dxa"/>
          </w:tcPr>
          <w:p w14:paraId="7B7FA144" w14:textId="77777777" w:rsidR="004F4084" w:rsidRPr="00DE39D2" w:rsidRDefault="004F4084" w:rsidP="00076B0A">
            <w:pPr>
              <w:tabs>
                <w:tab w:val="left" w:pos="1880"/>
              </w:tabs>
              <w:spacing w:before="240"/>
              <w:rPr>
                <w:sz w:val="24"/>
                <w:szCs w:val="24"/>
              </w:rPr>
            </w:pPr>
            <w:r w:rsidRPr="00DE39D2">
              <w:rPr>
                <w:sz w:val="24"/>
                <w:szCs w:val="24"/>
              </w:rPr>
              <w:t>Publications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110" w:type="dxa"/>
          </w:tcPr>
          <w:p w14:paraId="6A5AB938" w14:textId="77777777" w:rsidR="004F4084" w:rsidRPr="00DE39D2" w:rsidRDefault="004F4084" w:rsidP="00076B0A">
            <w:pPr>
              <w:spacing w:before="240"/>
              <w:rPr>
                <w:sz w:val="24"/>
                <w:szCs w:val="24"/>
              </w:rPr>
            </w:pPr>
          </w:p>
        </w:tc>
        <w:tc>
          <w:tcPr>
            <w:tcW w:w="3822" w:type="dxa"/>
          </w:tcPr>
          <w:p w14:paraId="35807B93" w14:textId="77777777" w:rsidR="004F4084" w:rsidRPr="00DE39D2" w:rsidRDefault="004F4084" w:rsidP="00076B0A">
            <w:pPr>
              <w:spacing w:before="240"/>
              <w:rPr>
                <w:sz w:val="24"/>
                <w:szCs w:val="24"/>
              </w:rPr>
            </w:pPr>
          </w:p>
        </w:tc>
      </w:tr>
    </w:tbl>
    <w:p w14:paraId="0AEBC494" w14:textId="5736A325" w:rsidR="00DE39D2" w:rsidRDefault="00DE39D2" w:rsidP="00014DEF">
      <w:pPr>
        <w:ind w:left="284"/>
      </w:pPr>
    </w:p>
    <w:p w14:paraId="5A216A48" w14:textId="3E3BED11" w:rsidR="004F4084" w:rsidRDefault="004F4084" w:rsidP="004F4084">
      <w:pPr>
        <w:tabs>
          <w:tab w:val="left" w:pos="53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ml-IN"/>
        </w:rPr>
        <w:t xml:space="preserve">  </w:t>
      </w:r>
      <w:r w:rsidRPr="004F4084">
        <w:rPr>
          <w:sz w:val="24"/>
          <w:szCs w:val="24"/>
        </w:rPr>
        <w:t>Organism:</w:t>
      </w:r>
      <w:r>
        <w:rPr>
          <w:sz w:val="24"/>
          <w:szCs w:val="24"/>
        </w:rPr>
        <w:t xml:space="preserve"> Cattle</w:t>
      </w:r>
    </w:p>
    <w:p w14:paraId="1627A71D" w14:textId="763B405F" w:rsidR="00D067A9" w:rsidRPr="00D067A9" w:rsidRDefault="004F4084" w:rsidP="004F4084">
      <w:pPr>
        <w:tabs>
          <w:tab w:val="left" w:pos="53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l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ml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 w:bidi="ml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 w:bidi="ml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 w:bidi="ml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 w:bidi="ml-IN"/>
        </w:rPr>
        <w:tab/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838"/>
        <w:gridCol w:w="4110"/>
        <w:gridCol w:w="3822"/>
      </w:tblGrid>
      <w:tr w:rsidR="004F4084" w:rsidRPr="00DE39D2" w14:paraId="6A397659" w14:textId="77777777" w:rsidTr="009F6CAF">
        <w:trPr>
          <w:trHeight w:val="850"/>
        </w:trPr>
        <w:tc>
          <w:tcPr>
            <w:tcW w:w="1838" w:type="dxa"/>
          </w:tcPr>
          <w:p w14:paraId="5901B7A4" w14:textId="77777777" w:rsidR="004F4084" w:rsidRPr="00DE39D2" w:rsidRDefault="004F4084" w:rsidP="00076B0A">
            <w:pPr>
              <w:spacing w:before="240"/>
              <w:rPr>
                <w:sz w:val="24"/>
                <w:szCs w:val="24"/>
              </w:rPr>
            </w:pPr>
          </w:p>
        </w:tc>
        <w:tc>
          <w:tcPr>
            <w:tcW w:w="4110" w:type="dxa"/>
          </w:tcPr>
          <w:p w14:paraId="31EF00C5" w14:textId="77777777" w:rsidR="004F4084" w:rsidRPr="00DE39D2" w:rsidRDefault="004F4084" w:rsidP="00076B0A">
            <w:pPr>
              <w:spacing w:before="240"/>
              <w:jc w:val="center"/>
              <w:rPr>
                <w:sz w:val="24"/>
                <w:szCs w:val="24"/>
              </w:rPr>
            </w:pPr>
            <w:r w:rsidRPr="00DE39D2">
              <w:rPr>
                <w:sz w:val="24"/>
                <w:szCs w:val="24"/>
              </w:rPr>
              <w:t>Leptin</w:t>
            </w:r>
          </w:p>
        </w:tc>
        <w:tc>
          <w:tcPr>
            <w:tcW w:w="3822" w:type="dxa"/>
          </w:tcPr>
          <w:p w14:paraId="38FD5883" w14:textId="77777777" w:rsidR="004F4084" w:rsidRPr="00DE39D2" w:rsidRDefault="004F4084" w:rsidP="00076B0A">
            <w:pPr>
              <w:spacing w:before="240"/>
              <w:jc w:val="center"/>
              <w:rPr>
                <w:sz w:val="24"/>
                <w:szCs w:val="24"/>
              </w:rPr>
            </w:pPr>
            <w:r w:rsidRPr="00DE39D2">
              <w:rPr>
                <w:sz w:val="24"/>
                <w:szCs w:val="24"/>
              </w:rPr>
              <w:t>Leptin Receptor</w:t>
            </w:r>
          </w:p>
        </w:tc>
      </w:tr>
      <w:tr w:rsidR="004F4084" w:rsidRPr="00DE39D2" w14:paraId="6DED9CE4" w14:textId="77777777" w:rsidTr="009F6CAF">
        <w:tc>
          <w:tcPr>
            <w:tcW w:w="1838" w:type="dxa"/>
          </w:tcPr>
          <w:p w14:paraId="397E2F97" w14:textId="77777777" w:rsidR="004F4084" w:rsidRPr="00DE39D2" w:rsidRDefault="004F4084" w:rsidP="00076B0A">
            <w:pPr>
              <w:spacing w:before="240"/>
              <w:rPr>
                <w:sz w:val="24"/>
                <w:szCs w:val="24"/>
              </w:rPr>
            </w:pPr>
            <w:r w:rsidRPr="00DE39D2">
              <w:rPr>
                <w:sz w:val="24"/>
                <w:szCs w:val="24"/>
              </w:rPr>
              <w:t>Chromosomal Location</w:t>
            </w:r>
          </w:p>
        </w:tc>
        <w:tc>
          <w:tcPr>
            <w:tcW w:w="4110" w:type="dxa"/>
          </w:tcPr>
          <w:p w14:paraId="7477C121" w14:textId="77777777" w:rsidR="004F4084" w:rsidRDefault="00CA7771" w:rsidP="009F6CAF">
            <w:pPr>
              <w:spacing w:before="240"/>
              <w:jc w:val="center"/>
              <w:rPr>
                <w:sz w:val="24"/>
                <w:szCs w:val="24"/>
              </w:rPr>
            </w:pPr>
            <w:r w:rsidRPr="00CA7771">
              <w:rPr>
                <w:sz w:val="24"/>
                <w:szCs w:val="24"/>
              </w:rPr>
              <w:t>Chromosome 4</w:t>
            </w:r>
          </w:p>
          <w:p w14:paraId="38F485FA" w14:textId="4AB138A5" w:rsidR="00CA7771" w:rsidRPr="00DE39D2" w:rsidRDefault="00CA7771" w:rsidP="009F6CAF">
            <w:pPr>
              <w:spacing w:before="240"/>
              <w:jc w:val="center"/>
              <w:rPr>
                <w:sz w:val="24"/>
                <w:szCs w:val="24"/>
              </w:rPr>
            </w:pPr>
            <w:r>
              <w:t>NC_037331.1 (</w:t>
            </w:r>
            <w:proofErr w:type="gramStart"/>
            <w:r>
              <w:t>92436837..</w:t>
            </w:r>
            <w:proofErr w:type="gramEnd"/>
            <w:r>
              <w:t>92453660)</w:t>
            </w:r>
          </w:p>
        </w:tc>
        <w:tc>
          <w:tcPr>
            <w:tcW w:w="3822" w:type="dxa"/>
          </w:tcPr>
          <w:p w14:paraId="00033F85" w14:textId="77777777" w:rsidR="004F4084" w:rsidRDefault="00CD1B2D" w:rsidP="009F6CAF">
            <w:pPr>
              <w:spacing w:before="240"/>
              <w:jc w:val="center"/>
              <w:rPr>
                <w:sz w:val="24"/>
                <w:szCs w:val="24"/>
              </w:rPr>
            </w:pPr>
            <w:r w:rsidRPr="00CD1B2D">
              <w:rPr>
                <w:sz w:val="24"/>
                <w:szCs w:val="24"/>
              </w:rPr>
              <w:t>Chromosome 3</w:t>
            </w:r>
          </w:p>
          <w:p w14:paraId="17C4A4A9" w14:textId="13D3D2FD" w:rsidR="00CD1B2D" w:rsidRPr="00DE39D2" w:rsidRDefault="00CD1B2D" w:rsidP="009F6CAF">
            <w:pPr>
              <w:spacing w:before="240"/>
              <w:jc w:val="center"/>
              <w:rPr>
                <w:sz w:val="24"/>
                <w:szCs w:val="24"/>
              </w:rPr>
            </w:pPr>
            <w:r w:rsidRPr="00CD1B2D">
              <w:rPr>
                <w:sz w:val="24"/>
                <w:szCs w:val="24"/>
              </w:rPr>
              <w:t>NC_037330.1 (</w:t>
            </w:r>
            <w:proofErr w:type="gramStart"/>
            <w:r w:rsidRPr="00CD1B2D">
              <w:rPr>
                <w:sz w:val="24"/>
                <w:szCs w:val="24"/>
              </w:rPr>
              <w:t>79741204..</w:t>
            </w:r>
            <w:proofErr w:type="gramEnd"/>
            <w:r w:rsidRPr="00CD1B2D">
              <w:rPr>
                <w:sz w:val="24"/>
                <w:szCs w:val="24"/>
              </w:rPr>
              <w:t>79838014, complement)</w:t>
            </w:r>
          </w:p>
        </w:tc>
      </w:tr>
      <w:tr w:rsidR="004F4084" w:rsidRPr="00DE39D2" w14:paraId="4D3C989C" w14:textId="77777777" w:rsidTr="009F6CAF">
        <w:tc>
          <w:tcPr>
            <w:tcW w:w="1838" w:type="dxa"/>
          </w:tcPr>
          <w:p w14:paraId="4FA8CB31" w14:textId="77777777" w:rsidR="004F4084" w:rsidRPr="00DE39D2" w:rsidRDefault="004F4084" w:rsidP="00076B0A">
            <w:pPr>
              <w:spacing w:before="240"/>
              <w:rPr>
                <w:sz w:val="24"/>
                <w:szCs w:val="24"/>
              </w:rPr>
            </w:pPr>
            <w:r w:rsidRPr="00DE39D2">
              <w:rPr>
                <w:sz w:val="24"/>
                <w:szCs w:val="24"/>
              </w:rPr>
              <w:t>Length of Gene Sequence</w:t>
            </w:r>
          </w:p>
        </w:tc>
        <w:tc>
          <w:tcPr>
            <w:tcW w:w="4110" w:type="dxa"/>
          </w:tcPr>
          <w:p w14:paraId="1987F417" w14:textId="64D2E725" w:rsidR="004F4084" w:rsidRPr="00DE39D2" w:rsidRDefault="00CA7771" w:rsidP="009F6CAF">
            <w:pPr>
              <w:spacing w:before="240"/>
              <w:jc w:val="center"/>
              <w:rPr>
                <w:sz w:val="24"/>
                <w:szCs w:val="24"/>
              </w:rPr>
            </w:pPr>
            <w:r w:rsidRPr="00CA7771">
              <w:rPr>
                <w:sz w:val="24"/>
                <w:szCs w:val="24"/>
              </w:rPr>
              <w:t>16824 bp</w:t>
            </w:r>
          </w:p>
        </w:tc>
        <w:tc>
          <w:tcPr>
            <w:tcW w:w="3822" w:type="dxa"/>
          </w:tcPr>
          <w:p w14:paraId="0FABCF4E" w14:textId="032853D2" w:rsidR="004F4084" w:rsidRPr="00DE39D2" w:rsidRDefault="00CD1B2D" w:rsidP="009F6CAF">
            <w:pPr>
              <w:spacing w:before="240"/>
              <w:jc w:val="center"/>
              <w:rPr>
                <w:sz w:val="24"/>
                <w:szCs w:val="24"/>
              </w:rPr>
            </w:pPr>
            <w:r w:rsidRPr="00CD1B2D">
              <w:rPr>
                <w:sz w:val="24"/>
                <w:szCs w:val="24"/>
              </w:rPr>
              <w:t>96811 bp</w:t>
            </w:r>
          </w:p>
        </w:tc>
      </w:tr>
      <w:tr w:rsidR="004F4084" w:rsidRPr="00DE39D2" w14:paraId="708D4F5D" w14:textId="77777777" w:rsidTr="009F6CAF">
        <w:tc>
          <w:tcPr>
            <w:tcW w:w="1838" w:type="dxa"/>
          </w:tcPr>
          <w:p w14:paraId="28B77822" w14:textId="77777777" w:rsidR="004F4084" w:rsidRPr="00DE39D2" w:rsidRDefault="004F4084" w:rsidP="00076B0A">
            <w:pPr>
              <w:spacing w:before="240"/>
              <w:rPr>
                <w:sz w:val="24"/>
                <w:szCs w:val="24"/>
              </w:rPr>
            </w:pPr>
            <w:r w:rsidRPr="00DE39D2">
              <w:rPr>
                <w:sz w:val="24"/>
                <w:szCs w:val="24"/>
              </w:rPr>
              <w:t>Accession Number</w:t>
            </w:r>
          </w:p>
        </w:tc>
        <w:tc>
          <w:tcPr>
            <w:tcW w:w="4110" w:type="dxa"/>
          </w:tcPr>
          <w:p w14:paraId="21887390" w14:textId="39D57C7B" w:rsidR="004F4084" w:rsidRPr="00DE39D2" w:rsidRDefault="00CA7771" w:rsidP="009F6CAF">
            <w:pPr>
              <w:spacing w:before="240"/>
              <w:jc w:val="center"/>
              <w:rPr>
                <w:sz w:val="24"/>
                <w:szCs w:val="24"/>
              </w:rPr>
            </w:pPr>
            <w:r w:rsidRPr="00CA7771">
              <w:rPr>
                <w:sz w:val="24"/>
                <w:szCs w:val="24"/>
              </w:rPr>
              <w:t>NC_037331</w:t>
            </w:r>
          </w:p>
        </w:tc>
        <w:tc>
          <w:tcPr>
            <w:tcW w:w="3822" w:type="dxa"/>
          </w:tcPr>
          <w:p w14:paraId="0AC63288" w14:textId="5019DB3D" w:rsidR="004F4084" w:rsidRPr="00DE39D2" w:rsidRDefault="00CD1B2D" w:rsidP="009F6CAF">
            <w:pPr>
              <w:spacing w:before="240"/>
              <w:jc w:val="center"/>
              <w:rPr>
                <w:sz w:val="24"/>
                <w:szCs w:val="24"/>
              </w:rPr>
            </w:pPr>
            <w:r w:rsidRPr="00CD1B2D">
              <w:rPr>
                <w:sz w:val="24"/>
                <w:szCs w:val="24"/>
              </w:rPr>
              <w:t>NC_037330</w:t>
            </w:r>
          </w:p>
        </w:tc>
      </w:tr>
      <w:tr w:rsidR="004F4084" w:rsidRPr="00DE39D2" w14:paraId="63FA5C09" w14:textId="77777777" w:rsidTr="009F6CAF">
        <w:tc>
          <w:tcPr>
            <w:tcW w:w="1838" w:type="dxa"/>
          </w:tcPr>
          <w:p w14:paraId="782A9952" w14:textId="77777777" w:rsidR="004F4084" w:rsidRPr="00DE39D2" w:rsidRDefault="004F4084" w:rsidP="00076B0A">
            <w:pPr>
              <w:spacing w:before="240"/>
              <w:rPr>
                <w:sz w:val="24"/>
                <w:szCs w:val="24"/>
              </w:rPr>
            </w:pPr>
            <w:r w:rsidRPr="00DE39D2">
              <w:rPr>
                <w:sz w:val="24"/>
                <w:szCs w:val="24"/>
              </w:rPr>
              <w:t>Number of Exons</w:t>
            </w:r>
          </w:p>
        </w:tc>
        <w:tc>
          <w:tcPr>
            <w:tcW w:w="4110" w:type="dxa"/>
          </w:tcPr>
          <w:p w14:paraId="1548C66B" w14:textId="4E1548AF" w:rsidR="004F4084" w:rsidRPr="00DE39D2" w:rsidRDefault="00CA7771" w:rsidP="009F6CAF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22" w:type="dxa"/>
          </w:tcPr>
          <w:p w14:paraId="23F0B271" w14:textId="1FB6A331" w:rsidR="004F4084" w:rsidRPr="00DE39D2" w:rsidRDefault="00CD1B2D" w:rsidP="009F6CAF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4F4084" w:rsidRPr="00DE39D2" w14:paraId="4CE53F4B" w14:textId="77777777" w:rsidTr="009F6CAF">
        <w:tc>
          <w:tcPr>
            <w:tcW w:w="1838" w:type="dxa"/>
          </w:tcPr>
          <w:p w14:paraId="16A9ADF2" w14:textId="3476D958" w:rsidR="004F4084" w:rsidRPr="00DE39D2" w:rsidRDefault="004F4084" w:rsidP="00076B0A">
            <w:pPr>
              <w:spacing w:before="240"/>
              <w:rPr>
                <w:sz w:val="24"/>
                <w:szCs w:val="24"/>
              </w:rPr>
            </w:pPr>
            <w:r w:rsidRPr="00DE39D2">
              <w:rPr>
                <w:sz w:val="24"/>
                <w:szCs w:val="24"/>
              </w:rPr>
              <w:lastRenderedPageBreak/>
              <w:t>Start and End positions of Exons</w:t>
            </w:r>
          </w:p>
        </w:tc>
        <w:tc>
          <w:tcPr>
            <w:tcW w:w="4110" w:type="dxa"/>
          </w:tcPr>
          <w:p w14:paraId="0682ED3E" w14:textId="77777777" w:rsidR="004F4084" w:rsidRPr="00DE39D2" w:rsidRDefault="004F4084" w:rsidP="00076B0A">
            <w:pPr>
              <w:spacing w:before="240"/>
              <w:rPr>
                <w:sz w:val="24"/>
                <w:szCs w:val="24"/>
              </w:rPr>
            </w:pPr>
          </w:p>
        </w:tc>
        <w:tc>
          <w:tcPr>
            <w:tcW w:w="3822" w:type="dxa"/>
          </w:tcPr>
          <w:p w14:paraId="67D40C35" w14:textId="77777777" w:rsidR="004F4084" w:rsidRPr="00DE39D2" w:rsidRDefault="004F4084" w:rsidP="00076B0A">
            <w:pPr>
              <w:spacing w:before="240"/>
              <w:rPr>
                <w:sz w:val="24"/>
                <w:szCs w:val="24"/>
              </w:rPr>
            </w:pPr>
          </w:p>
        </w:tc>
      </w:tr>
      <w:tr w:rsidR="004F4084" w:rsidRPr="00DE39D2" w14:paraId="26139D7B" w14:textId="77777777" w:rsidTr="009F6CAF">
        <w:tc>
          <w:tcPr>
            <w:tcW w:w="1838" w:type="dxa"/>
          </w:tcPr>
          <w:p w14:paraId="11BA0B9F" w14:textId="3DE69A37" w:rsidR="004F4084" w:rsidRPr="00DE39D2" w:rsidRDefault="004F4084" w:rsidP="00076B0A">
            <w:pPr>
              <w:tabs>
                <w:tab w:val="left" w:pos="1880"/>
              </w:tabs>
              <w:spacing w:before="240"/>
              <w:rPr>
                <w:sz w:val="24"/>
                <w:szCs w:val="24"/>
              </w:rPr>
            </w:pPr>
            <w:r w:rsidRPr="00DE39D2">
              <w:rPr>
                <w:sz w:val="24"/>
                <w:szCs w:val="24"/>
              </w:rPr>
              <w:t>Publications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110" w:type="dxa"/>
          </w:tcPr>
          <w:p w14:paraId="295C9167" w14:textId="77777777" w:rsidR="004F4084" w:rsidRPr="00DE39D2" w:rsidRDefault="004F4084" w:rsidP="00076B0A">
            <w:pPr>
              <w:spacing w:before="240"/>
              <w:rPr>
                <w:sz w:val="24"/>
                <w:szCs w:val="24"/>
              </w:rPr>
            </w:pPr>
          </w:p>
        </w:tc>
        <w:tc>
          <w:tcPr>
            <w:tcW w:w="3822" w:type="dxa"/>
          </w:tcPr>
          <w:p w14:paraId="5F42F090" w14:textId="77777777" w:rsidR="004F4084" w:rsidRPr="00DE39D2" w:rsidRDefault="004F4084" w:rsidP="00076B0A">
            <w:pPr>
              <w:spacing w:before="240"/>
              <w:rPr>
                <w:sz w:val="24"/>
                <w:szCs w:val="24"/>
              </w:rPr>
            </w:pPr>
          </w:p>
        </w:tc>
      </w:tr>
    </w:tbl>
    <w:p w14:paraId="04828B7B" w14:textId="4E7CDA3D" w:rsidR="00DE39D2" w:rsidRDefault="004F4084" w:rsidP="00D067A9">
      <w:pPr>
        <w:ind w:left="28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65A8B2B" wp14:editId="2B1419F1">
                <wp:simplePos x="0" y="0"/>
                <wp:positionH relativeFrom="column">
                  <wp:posOffset>76200</wp:posOffset>
                </wp:positionH>
                <wp:positionV relativeFrom="paragraph">
                  <wp:posOffset>-2565400</wp:posOffset>
                </wp:positionV>
                <wp:extent cx="6410325" cy="10182225"/>
                <wp:effectExtent l="0" t="0" r="28575" b="28575"/>
                <wp:wrapNone/>
                <wp:docPr id="361" name="Rectangl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0325" cy="101822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C9C75" id="Rectangle 361" o:spid="_x0000_s1026" style="position:absolute;margin-left:6pt;margin-top:-202pt;width:504.75pt;height:801.7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" filled="f" strokecolor="#41719c" strokeweight="1pt">
                <v:path arrowok="t"/>
              </v:rect>
            </w:pict>
          </mc:Fallback>
        </mc:AlternateContent>
      </w:r>
    </w:p>
    <w:p w14:paraId="71CBD1EE" w14:textId="52EECC70" w:rsidR="008C7636" w:rsidRPr="008C7636" w:rsidRDefault="008C7636" w:rsidP="008C7636"/>
    <w:p w14:paraId="428E3E5F" w14:textId="77777777" w:rsidR="009F6CAF" w:rsidRDefault="004F4084" w:rsidP="004F4084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7E5CB4E0" w14:textId="77777777" w:rsidR="009F6CAF" w:rsidRDefault="009F6CAF" w:rsidP="004F4084">
      <w:pPr>
        <w:rPr>
          <w:sz w:val="24"/>
          <w:szCs w:val="24"/>
        </w:rPr>
      </w:pPr>
    </w:p>
    <w:p w14:paraId="75A0AF4C" w14:textId="73928D71" w:rsidR="008C7636" w:rsidRPr="008C7636" w:rsidRDefault="009F6CAF" w:rsidP="009F6CAF">
      <w:r>
        <w:rPr>
          <w:sz w:val="24"/>
          <w:szCs w:val="24"/>
        </w:rPr>
        <w:t xml:space="preserve">     </w:t>
      </w:r>
      <w:r w:rsidR="004F4084" w:rsidRPr="004F4084">
        <w:rPr>
          <w:sz w:val="24"/>
          <w:szCs w:val="24"/>
        </w:rPr>
        <w:t>Organism:</w:t>
      </w:r>
      <w:r w:rsidR="004F4084">
        <w:rPr>
          <w:sz w:val="24"/>
          <w:szCs w:val="24"/>
        </w:rPr>
        <w:t xml:space="preserve"> Pig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203"/>
        <w:gridCol w:w="3273"/>
        <w:gridCol w:w="3294"/>
      </w:tblGrid>
      <w:tr w:rsidR="004F4084" w:rsidRPr="00DE39D2" w14:paraId="006D0E80" w14:textId="77777777" w:rsidTr="00076B0A">
        <w:trPr>
          <w:trHeight w:val="850"/>
        </w:trPr>
        <w:tc>
          <w:tcPr>
            <w:tcW w:w="3351" w:type="dxa"/>
          </w:tcPr>
          <w:p w14:paraId="2128C27C" w14:textId="77777777" w:rsidR="004F4084" w:rsidRPr="00DE39D2" w:rsidRDefault="004F4084" w:rsidP="00076B0A">
            <w:pPr>
              <w:spacing w:before="240"/>
              <w:rPr>
                <w:sz w:val="24"/>
                <w:szCs w:val="24"/>
              </w:rPr>
            </w:pPr>
          </w:p>
        </w:tc>
        <w:tc>
          <w:tcPr>
            <w:tcW w:w="3351" w:type="dxa"/>
          </w:tcPr>
          <w:p w14:paraId="33B9CA77" w14:textId="77777777" w:rsidR="004F4084" w:rsidRPr="00DE39D2" w:rsidRDefault="004F4084" w:rsidP="00076B0A">
            <w:pPr>
              <w:spacing w:before="240"/>
              <w:jc w:val="center"/>
              <w:rPr>
                <w:sz w:val="24"/>
                <w:szCs w:val="24"/>
              </w:rPr>
            </w:pPr>
            <w:r w:rsidRPr="00DE39D2">
              <w:rPr>
                <w:sz w:val="24"/>
                <w:szCs w:val="24"/>
              </w:rPr>
              <w:t>Leptin</w:t>
            </w:r>
          </w:p>
        </w:tc>
        <w:tc>
          <w:tcPr>
            <w:tcW w:w="3352" w:type="dxa"/>
          </w:tcPr>
          <w:p w14:paraId="799912A4" w14:textId="77777777" w:rsidR="004F4084" w:rsidRPr="00DE39D2" w:rsidRDefault="004F4084" w:rsidP="00076B0A">
            <w:pPr>
              <w:spacing w:before="240"/>
              <w:jc w:val="center"/>
              <w:rPr>
                <w:sz w:val="24"/>
                <w:szCs w:val="24"/>
              </w:rPr>
            </w:pPr>
            <w:r w:rsidRPr="00DE39D2">
              <w:rPr>
                <w:sz w:val="24"/>
                <w:szCs w:val="24"/>
              </w:rPr>
              <w:t>Leptin Receptor</w:t>
            </w:r>
          </w:p>
        </w:tc>
      </w:tr>
      <w:tr w:rsidR="004F4084" w:rsidRPr="00DE39D2" w14:paraId="7A407410" w14:textId="77777777" w:rsidTr="00076B0A">
        <w:tc>
          <w:tcPr>
            <w:tcW w:w="3351" w:type="dxa"/>
          </w:tcPr>
          <w:p w14:paraId="72D1EDC8" w14:textId="77777777" w:rsidR="004F4084" w:rsidRPr="00DE39D2" w:rsidRDefault="004F4084" w:rsidP="00076B0A">
            <w:pPr>
              <w:spacing w:before="240"/>
              <w:rPr>
                <w:sz w:val="24"/>
                <w:szCs w:val="24"/>
              </w:rPr>
            </w:pPr>
            <w:r w:rsidRPr="00DE39D2">
              <w:rPr>
                <w:sz w:val="24"/>
                <w:szCs w:val="24"/>
              </w:rPr>
              <w:t>Chromosomal Location</w:t>
            </w:r>
          </w:p>
        </w:tc>
        <w:tc>
          <w:tcPr>
            <w:tcW w:w="3351" w:type="dxa"/>
          </w:tcPr>
          <w:p w14:paraId="3C91E1FC" w14:textId="77777777" w:rsidR="004F4084" w:rsidRDefault="00CD1B2D" w:rsidP="009F6CAF">
            <w:pPr>
              <w:spacing w:before="240"/>
              <w:jc w:val="center"/>
              <w:rPr>
                <w:sz w:val="24"/>
                <w:szCs w:val="24"/>
              </w:rPr>
            </w:pPr>
            <w:r w:rsidRPr="00CD1B2D">
              <w:rPr>
                <w:sz w:val="24"/>
                <w:szCs w:val="24"/>
              </w:rPr>
              <w:t>Chromosome 18</w:t>
            </w:r>
          </w:p>
          <w:p w14:paraId="7A9C1514" w14:textId="4B12CF9B" w:rsidR="00CD1B2D" w:rsidRPr="00DE39D2" w:rsidRDefault="00CD1B2D" w:rsidP="009F6CAF">
            <w:pPr>
              <w:spacing w:before="240"/>
              <w:jc w:val="center"/>
              <w:rPr>
                <w:sz w:val="24"/>
                <w:szCs w:val="24"/>
              </w:rPr>
            </w:pPr>
            <w:r w:rsidRPr="00CD1B2D">
              <w:rPr>
                <w:sz w:val="24"/>
                <w:szCs w:val="24"/>
              </w:rPr>
              <w:t>NC_010460.4 (</w:t>
            </w:r>
            <w:proofErr w:type="gramStart"/>
            <w:r w:rsidRPr="00CD1B2D">
              <w:rPr>
                <w:sz w:val="24"/>
                <w:szCs w:val="24"/>
              </w:rPr>
              <w:t>20106867..</w:t>
            </w:r>
            <w:proofErr w:type="gramEnd"/>
            <w:r w:rsidRPr="00CD1B2D">
              <w:rPr>
                <w:sz w:val="24"/>
                <w:szCs w:val="24"/>
              </w:rPr>
              <w:t>20124071, complement)</w:t>
            </w:r>
          </w:p>
        </w:tc>
        <w:tc>
          <w:tcPr>
            <w:tcW w:w="3352" w:type="dxa"/>
          </w:tcPr>
          <w:p w14:paraId="7CC59892" w14:textId="77777777" w:rsidR="004F4084" w:rsidRDefault="00371870" w:rsidP="009F6CAF">
            <w:pPr>
              <w:spacing w:before="240"/>
              <w:jc w:val="center"/>
              <w:rPr>
                <w:sz w:val="24"/>
                <w:szCs w:val="24"/>
              </w:rPr>
            </w:pPr>
            <w:r w:rsidRPr="00371870">
              <w:rPr>
                <w:sz w:val="24"/>
                <w:szCs w:val="24"/>
              </w:rPr>
              <w:t>Chromosome 6</w:t>
            </w:r>
          </w:p>
          <w:p w14:paraId="50E19C92" w14:textId="7841126B" w:rsidR="00371870" w:rsidRPr="00DE39D2" w:rsidRDefault="00371870" w:rsidP="009F6CAF">
            <w:pPr>
              <w:spacing w:before="240"/>
              <w:jc w:val="center"/>
              <w:rPr>
                <w:sz w:val="24"/>
                <w:szCs w:val="24"/>
              </w:rPr>
            </w:pPr>
            <w:r w:rsidRPr="00371870">
              <w:rPr>
                <w:sz w:val="24"/>
                <w:szCs w:val="24"/>
              </w:rPr>
              <w:t>NC_010448.4 (</w:t>
            </w:r>
            <w:proofErr w:type="gramStart"/>
            <w:r w:rsidRPr="00371870">
              <w:rPr>
                <w:sz w:val="24"/>
                <w:szCs w:val="24"/>
              </w:rPr>
              <w:t>146802297..</w:t>
            </w:r>
            <w:proofErr w:type="gramEnd"/>
            <w:r w:rsidRPr="00371870">
              <w:rPr>
                <w:sz w:val="24"/>
                <w:szCs w:val="24"/>
              </w:rPr>
              <w:t>146896152, complement)</w:t>
            </w:r>
          </w:p>
        </w:tc>
      </w:tr>
      <w:tr w:rsidR="004F4084" w:rsidRPr="00DE39D2" w14:paraId="280DB81E" w14:textId="77777777" w:rsidTr="00076B0A">
        <w:tc>
          <w:tcPr>
            <w:tcW w:w="3351" w:type="dxa"/>
          </w:tcPr>
          <w:p w14:paraId="15B180A7" w14:textId="77777777" w:rsidR="004F4084" w:rsidRPr="00DE39D2" w:rsidRDefault="004F4084" w:rsidP="00076B0A">
            <w:pPr>
              <w:spacing w:before="240"/>
              <w:rPr>
                <w:sz w:val="24"/>
                <w:szCs w:val="24"/>
              </w:rPr>
            </w:pPr>
            <w:r w:rsidRPr="00DE39D2">
              <w:rPr>
                <w:sz w:val="24"/>
                <w:szCs w:val="24"/>
              </w:rPr>
              <w:t>Length of Gene Sequence</w:t>
            </w:r>
          </w:p>
        </w:tc>
        <w:tc>
          <w:tcPr>
            <w:tcW w:w="3351" w:type="dxa"/>
          </w:tcPr>
          <w:p w14:paraId="55A13D71" w14:textId="2BB1DD28" w:rsidR="004F4084" w:rsidRPr="00DE39D2" w:rsidRDefault="00371870" w:rsidP="00076B0A">
            <w:pPr>
              <w:spacing w:before="240"/>
              <w:ind w:firstLine="720"/>
              <w:rPr>
                <w:sz w:val="24"/>
                <w:szCs w:val="24"/>
              </w:rPr>
            </w:pPr>
            <w:r w:rsidRPr="00371870">
              <w:rPr>
                <w:sz w:val="24"/>
                <w:szCs w:val="24"/>
              </w:rPr>
              <w:t xml:space="preserve">17205 bp  </w:t>
            </w:r>
          </w:p>
        </w:tc>
        <w:tc>
          <w:tcPr>
            <w:tcW w:w="3352" w:type="dxa"/>
          </w:tcPr>
          <w:p w14:paraId="25BEE96D" w14:textId="554D79A1" w:rsidR="004F4084" w:rsidRPr="00DE39D2" w:rsidRDefault="00371870" w:rsidP="009F6CAF">
            <w:pPr>
              <w:spacing w:before="240"/>
              <w:jc w:val="center"/>
              <w:rPr>
                <w:sz w:val="24"/>
                <w:szCs w:val="24"/>
              </w:rPr>
            </w:pPr>
            <w:r w:rsidRPr="00371870">
              <w:rPr>
                <w:sz w:val="24"/>
                <w:szCs w:val="24"/>
              </w:rPr>
              <w:t>93856 bp</w:t>
            </w:r>
          </w:p>
        </w:tc>
      </w:tr>
      <w:tr w:rsidR="004F4084" w:rsidRPr="00DE39D2" w14:paraId="6099CCA7" w14:textId="77777777" w:rsidTr="00076B0A">
        <w:tc>
          <w:tcPr>
            <w:tcW w:w="3351" w:type="dxa"/>
          </w:tcPr>
          <w:p w14:paraId="315D0F3F" w14:textId="77777777" w:rsidR="004F4084" w:rsidRPr="00DE39D2" w:rsidRDefault="004F4084" w:rsidP="00076B0A">
            <w:pPr>
              <w:spacing w:before="240"/>
              <w:rPr>
                <w:sz w:val="24"/>
                <w:szCs w:val="24"/>
              </w:rPr>
            </w:pPr>
            <w:r w:rsidRPr="00DE39D2">
              <w:rPr>
                <w:sz w:val="24"/>
                <w:szCs w:val="24"/>
              </w:rPr>
              <w:t>Accession Number</w:t>
            </w:r>
          </w:p>
        </w:tc>
        <w:tc>
          <w:tcPr>
            <w:tcW w:w="3351" w:type="dxa"/>
          </w:tcPr>
          <w:p w14:paraId="5A1EAE24" w14:textId="27A877E9" w:rsidR="004F4084" w:rsidRPr="00DE39D2" w:rsidRDefault="00371870" w:rsidP="00076B0A">
            <w:pPr>
              <w:spacing w:before="240"/>
              <w:ind w:firstLine="720"/>
              <w:rPr>
                <w:sz w:val="24"/>
                <w:szCs w:val="24"/>
              </w:rPr>
            </w:pPr>
            <w:r w:rsidRPr="00371870">
              <w:rPr>
                <w:sz w:val="24"/>
                <w:szCs w:val="24"/>
              </w:rPr>
              <w:t>NC_010460</w:t>
            </w:r>
          </w:p>
        </w:tc>
        <w:tc>
          <w:tcPr>
            <w:tcW w:w="3352" w:type="dxa"/>
          </w:tcPr>
          <w:p w14:paraId="660B7524" w14:textId="461482AF" w:rsidR="004F4084" w:rsidRPr="00DE39D2" w:rsidRDefault="00371870" w:rsidP="009F6CAF">
            <w:pPr>
              <w:spacing w:before="240"/>
              <w:jc w:val="center"/>
              <w:rPr>
                <w:sz w:val="24"/>
                <w:szCs w:val="24"/>
              </w:rPr>
            </w:pPr>
            <w:r w:rsidRPr="00371870">
              <w:rPr>
                <w:sz w:val="24"/>
                <w:szCs w:val="24"/>
              </w:rPr>
              <w:t>NC_010448</w:t>
            </w:r>
          </w:p>
        </w:tc>
      </w:tr>
      <w:tr w:rsidR="004F4084" w:rsidRPr="00DE39D2" w14:paraId="3BC08F48" w14:textId="77777777" w:rsidTr="00076B0A">
        <w:tc>
          <w:tcPr>
            <w:tcW w:w="3351" w:type="dxa"/>
          </w:tcPr>
          <w:p w14:paraId="074D1610" w14:textId="77777777" w:rsidR="004F4084" w:rsidRPr="00DE39D2" w:rsidRDefault="004F4084" w:rsidP="00076B0A">
            <w:pPr>
              <w:spacing w:before="240"/>
              <w:rPr>
                <w:sz w:val="24"/>
                <w:szCs w:val="24"/>
              </w:rPr>
            </w:pPr>
            <w:r w:rsidRPr="00DE39D2">
              <w:rPr>
                <w:sz w:val="24"/>
                <w:szCs w:val="24"/>
              </w:rPr>
              <w:t>Number of Exons</w:t>
            </w:r>
          </w:p>
        </w:tc>
        <w:tc>
          <w:tcPr>
            <w:tcW w:w="3351" w:type="dxa"/>
          </w:tcPr>
          <w:p w14:paraId="33540CCD" w14:textId="2D8AC009" w:rsidR="004F4084" w:rsidRPr="00DE39D2" w:rsidRDefault="00371870" w:rsidP="009F6CAF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52" w:type="dxa"/>
          </w:tcPr>
          <w:p w14:paraId="3A7BD5A9" w14:textId="240317BA" w:rsidR="004F4084" w:rsidRPr="00DE39D2" w:rsidRDefault="00371870" w:rsidP="009F6CAF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4F4084" w:rsidRPr="00DE39D2" w14:paraId="440E58D9" w14:textId="77777777" w:rsidTr="00076B0A">
        <w:tc>
          <w:tcPr>
            <w:tcW w:w="3351" w:type="dxa"/>
          </w:tcPr>
          <w:p w14:paraId="6545A3A8" w14:textId="77777777" w:rsidR="004F4084" w:rsidRPr="00DE39D2" w:rsidRDefault="004F4084" w:rsidP="00076B0A">
            <w:pPr>
              <w:spacing w:before="240"/>
              <w:rPr>
                <w:sz w:val="24"/>
                <w:szCs w:val="24"/>
              </w:rPr>
            </w:pPr>
            <w:r w:rsidRPr="00DE39D2">
              <w:rPr>
                <w:sz w:val="24"/>
                <w:szCs w:val="24"/>
              </w:rPr>
              <w:t>Start and End positions of Exons</w:t>
            </w:r>
          </w:p>
        </w:tc>
        <w:tc>
          <w:tcPr>
            <w:tcW w:w="3351" w:type="dxa"/>
          </w:tcPr>
          <w:p w14:paraId="3BA45074" w14:textId="77777777" w:rsidR="004F4084" w:rsidRPr="00DE39D2" w:rsidRDefault="004F4084" w:rsidP="00076B0A">
            <w:pPr>
              <w:spacing w:before="240"/>
              <w:rPr>
                <w:sz w:val="24"/>
                <w:szCs w:val="24"/>
              </w:rPr>
            </w:pPr>
          </w:p>
        </w:tc>
        <w:tc>
          <w:tcPr>
            <w:tcW w:w="3352" w:type="dxa"/>
          </w:tcPr>
          <w:p w14:paraId="29AF459D" w14:textId="77777777" w:rsidR="004F4084" w:rsidRPr="00DE39D2" w:rsidRDefault="004F4084" w:rsidP="00076B0A">
            <w:pPr>
              <w:spacing w:before="240"/>
              <w:rPr>
                <w:sz w:val="24"/>
                <w:szCs w:val="24"/>
              </w:rPr>
            </w:pPr>
          </w:p>
        </w:tc>
      </w:tr>
      <w:tr w:rsidR="004F4084" w:rsidRPr="00DE39D2" w14:paraId="061A4934" w14:textId="77777777" w:rsidTr="00076B0A">
        <w:tc>
          <w:tcPr>
            <w:tcW w:w="3351" w:type="dxa"/>
          </w:tcPr>
          <w:p w14:paraId="75735B3D" w14:textId="77777777" w:rsidR="004F4084" w:rsidRPr="00DE39D2" w:rsidRDefault="004F4084" w:rsidP="00076B0A">
            <w:pPr>
              <w:tabs>
                <w:tab w:val="left" w:pos="1880"/>
              </w:tabs>
              <w:spacing w:before="240"/>
              <w:rPr>
                <w:sz w:val="24"/>
                <w:szCs w:val="24"/>
              </w:rPr>
            </w:pPr>
            <w:r w:rsidRPr="00DE39D2">
              <w:rPr>
                <w:sz w:val="24"/>
                <w:szCs w:val="24"/>
              </w:rPr>
              <w:t>Publications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3351" w:type="dxa"/>
          </w:tcPr>
          <w:p w14:paraId="65802E44" w14:textId="77777777" w:rsidR="004F4084" w:rsidRPr="00DE39D2" w:rsidRDefault="004F4084" w:rsidP="00076B0A">
            <w:pPr>
              <w:spacing w:before="240"/>
              <w:rPr>
                <w:sz w:val="24"/>
                <w:szCs w:val="24"/>
              </w:rPr>
            </w:pPr>
          </w:p>
        </w:tc>
        <w:tc>
          <w:tcPr>
            <w:tcW w:w="3352" w:type="dxa"/>
          </w:tcPr>
          <w:p w14:paraId="017BD155" w14:textId="77777777" w:rsidR="004F4084" w:rsidRPr="00DE39D2" w:rsidRDefault="004F4084" w:rsidP="00076B0A">
            <w:pPr>
              <w:spacing w:before="240"/>
              <w:rPr>
                <w:sz w:val="24"/>
                <w:szCs w:val="24"/>
              </w:rPr>
            </w:pPr>
          </w:p>
        </w:tc>
      </w:tr>
    </w:tbl>
    <w:p w14:paraId="1C111E2D" w14:textId="0E28DFFD" w:rsidR="008C7636" w:rsidRDefault="008C7636" w:rsidP="008C7636"/>
    <w:p w14:paraId="64061AE6" w14:textId="793C338E" w:rsidR="008C7636" w:rsidRDefault="008C7636" w:rsidP="008C7636">
      <w:pPr>
        <w:tabs>
          <w:tab w:val="left" w:pos="1110"/>
        </w:tabs>
      </w:pPr>
      <w:r>
        <w:tab/>
      </w:r>
    </w:p>
    <w:p w14:paraId="1592D6BC" w14:textId="27F6B4EE" w:rsidR="008C7636" w:rsidRPr="008C7636" w:rsidRDefault="008C7636" w:rsidP="008C7636"/>
    <w:p w14:paraId="3E87E4EE" w14:textId="7E664976" w:rsidR="008C7636" w:rsidRPr="008C7636" w:rsidRDefault="008C7636" w:rsidP="008C7636"/>
    <w:p w14:paraId="351D2D41" w14:textId="3B5DD3FB" w:rsidR="008C7636" w:rsidRPr="008C7636" w:rsidRDefault="008C7636" w:rsidP="008C7636"/>
    <w:p w14:paraId="199A14F5" w14:textId="4722CD80" w:rsidR="008C7636" w:rsidRPr="008C7636" w:rsidRDefault="008C7636" w:rsidP="008C7636"/>
    <w:p w14:paraId="1D3280D1" w14:textId="3584992F" w:rsidR="008C7636" w:rsidRPr="008C7636" w:rsidRDefault="008C7636" w:rsidP="008C7636"/>
    <w:p w14:paraId="3AF56FF3" w14:textId="74D488E1" w:rsidR="008C7636" w:rsidRPr="008C7636" w:rsidRDefault="008C7636" w:rsidP="008C7636"/>
    <w:p w14:paraId="18940425" w14:textId="016FC235" w:rsidR="008C7636" w:rsidRPr="008C7636" w:rsidRDefault="008C7636" w:rsidP="008C7636"/>
    <w:p w14:paraId="377A18A9" w14:textId="6210E815" w:rsidR="008C7636" w:rsidRPr="008C7636" w:rsidRDefault="008C7636" w:rsidP="008C7636"/>
    <w:p w14:paraId="3DA44705" w14:textId="6245590A" w:rsidR="008C7636" w:rsidRPr="008C7636" w:rsidRDefault="008C7636" w:rsidP="008C7636"/>
    <w:p w14:paraId="1975C6C0" w14:textId="56567FBA" w:rsidR="008C7636" w:rsidRPr="008C7636" w:rsidRDefault="008C7636" w:rsidP="008C7636"/>
    <w:p w14:paraId="4F6EE374" w14:textId="6C18ADA8" w:rsidR="008C7636" w:rsidRPr="008C7636" w:rsidRDefault="008C7636" w:rsidP="008C7636"/>
    <w:p w14:paraId="09CB020B" w14:textId="4C1A04C9" w:rsidR="008C7636" w:rsidRPr="008C7636" w:rsidRDefault="008C7636" w:rsidP="008C7636"/>
    <w:p w14:paraId="1D3673FB" w14:textId="4D0C194F" w:rsidR="008C7636" w:rsidRPr="008C7636" w:rsidRDefault="008C7636" w:rsidP="008C7636"/>
    <w:p w14:paraId="6433BD38" w14:textId="2FEEFF29" w:rsidR="008C7636" w:rsidRPr="008C7636" w:rsidRDefault="008C7636" w:rsidP="008C7636"/>
    <w:p w14:paraId="7EBF9E5C" w14:textId="182B20CB" w:rsidR="008C7636" w:rsidRPr="008C7636" w:rsidRDefault="008C7636" w:rsidP="008C7636"/>
    <w:p w14:paraId="4995B87A" w14:textId="0FD30B05" w:rsidR="008C7636" w:rsidRPr="008C7636" w:rsidRDefault="008C7636" w:rsidP="008C7636"/>
    <w:p w14:paraId="2E5A8B78" w14:textId="62A54D76" w:rsidR="008C7636" w:rsidRPr="008C7636" w:rsidRDefault="008C7636" w:rsidP="008C7636"/>
    <w:p w14:paraId="7A99A405" w14:textId="73365331" w:rsidR="008C7636" w:rsidRPr="008C7636" w:rsidRDefault="008C7636" w:rsidP="008C7636"/>
    <w:p w14:paraId="062276EA" w14:textId="7338A913" w:rsidR="008C7636" w:rsidRPr="008C7636" w:rsidRDefault="008C7636" w:rsidP="008C7636"/>
    <w:p w14:paraId="5FBB3556" w14:textId="2BFA12C3" w:rsidR="008C7636" w:rsidRPr="008C7636" w:rsidRDefault="008C7636" w:rsidP="008C7636"/>
    <w:p w14:paraId="33AE999C" w14:textId="4C47B62F" w:rsidR="008C7636" w:rsidRPr="008C7636" w:rsidRDefault="008C7636" w:rsidP="008C7636"/>
    <w:p w14:paraId="762511F9" w14:textId="072F62B0" w:rsidR="008C7636" w:rsidRPr="008C7636" w:rsidRDefault="008C7636" w:rsidP="008C7636"/>
    <w:p w14:paraId="3FE9BCB3" w14:textId="04F8F2CD" w:rsidR="008C7636" w:rsidRPr="008C7636" w:rsidRDefault="008C7636" w:rsidP="008C7636"/>
    <w:p w14:paraId="5D8758CB" w14:textId="0B695837" w:rsidR="008C7636" w:rsidRDefault="008C7636" w:rsidP="008C7636"/>
    <w:p w14:paraId="6D4C2782" w14:textId="21B6C8C7" w:rsidR="008C7636" w:rsidRDefault="00D75FD2" w:rsidP="008C7636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B7E064F" wp14:editId="02F46124">
                <wp:simplePos x="0" y="0"/>
                <wp:positionH relativeFrom="column">
                  <wp:posOffset>82550</wp:posOffset>
                </wp:positionH>
                <wp:positionV relativeFrom="paragraph">
                  <wp:posOffset>-922655</wp:posOffset>
                </wp:positionV>
                <wp:extent cx="6410325" cy="10182225"/>
                <wp:effectExtent l="0" t="0" r="28575" b="28575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0325" cy="101822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42123" id="Rectangle 37" o:spid="_x0000_s1026" style="position:absolute;margin-left:6.5pt;margin-top:-72.65pt;width:504.75pt;height:801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" filled="f" strokecolor="#41719c" strokeweight="1pt">
                <v:path arrowok="t"/>
              </v:rect>
            </w:pict>
          </mc:Fallback>
        </mc:AlternateContent>
      </w:r>
    </w:p>
    <w:p w14:paraId="6B263741" w14:textId="7E89E1A5" w:rsidR="008C7636" w:rsidRDefault="008C7636" w:rsidP="008C7636">
      <w:pPr>
        <w:jc w:val="right"/>
      </w:pPr>
    </w:p>
    <w:p w14:paraId="6CC4EB6C" w14:textId="4BB60A52" w:rsidR="008C7636" w:rsidRDefault="008C7636" w:rsidP="008C7636">
      <w:pPr>
        <w:ind w:left="284"/>
      </w:pPr>
    </w:p>
    <w:p w14:paraId="0AA277F9" w14:textId="15E136D8" w:rsidR="008C7636" w:rsidRDefault="008C7636" w:rsidP="008C7636">
      <w:pPr>
        <w:jc w:val="right"/>
      </w:pPr>
    </w:p>
    <w:p w14:paraId="7C01B676" w14:textId="68C1BD55" w:rsidR="008C7636" w:rsidRPr="008C7636" w:rsidRDefault="008C7636" w:rsidP="008C7636"/>
    <w:p w14:paraId="6B895871" w14:textId="0F12DCD7" w:rsidR="008C7636" w:rsidRPr="008C7636" w:rsidRDefault="008C7636" w:rsidP="008C7636"/>
    <w:p w14:paraId="61AEEC42" w14:textId="0EAA9D1C" w:rsidR="008C7636" w:rsidRPr="008C7636" w:rsidRDefault="008C7636" w:rsidP="008C7636"/>
    <w:p w14:paraId="4259FBAF" w14:textId="1119517A" w:rsidR="008C7636" w:rsidRPr="008C7636" w:rsidRDefault="008C7636" w:rsidP="008C7636"/>
    <w:p w14:paraId="13577430" w14:textId="1D111820" w:rsidR="008C7636" w:rsidRPr="008C7636" w:rsidRDefault="008C7636" w:rsidP="008C7636"/>
    <w:p w14:paraId="33D7506D" w14:textId="66354667" w:rsidR="008C7636" w:rsidRPr="008C7636" w:rsidRDefault="008C7636" w:rsidP="008C7636"/>
    <w:p w14:paraId="24DAD156" w14:textId="799D83A4" w:rsidR="008C7636" w:rsidRPr="008C7636" w:rsidRDefault="008C7636" w:rsidP="008C7636"/>
    <w:p w14:paraId="2AD01BA6" w14:textId="0CC16688" w:rsidR="008C7636" w:rsidRPr="008C7636" w:rsidRDefault="008C7636" w:rsidP="008C7636"/>
    <w:p w14:paraId="72871DDC" w14:textId="44917270" w:rsidR="008C7636" w:rsidRPr="008C7636" w:rsidRDefault="008C7636" w:rsidP="008C7636"/>
    <w:p w14:paraId="1AE013B9" w14:textId="21615C4D" w:rsidR="008C7636" w:rsidRPr="008C7636" w:rsidRDefault="008C7636" w:rsidP="008C7636"/>
    <w:p w14:paraId="2F1EC360" w14:textId="4A3A05B4" w:rsidR="008C7636" w:rsidRPr="008C7636" w:rsidRDefault="008C7636" w:rsidP="008C7636"/>
    <w:p w14:paraId="2EF99D56" w14:textId="3915C901" w:rsidR="008C7636" w:rsidRPr="008C7636" w:rsidRDefault="008C7636" w:rsidP="008C7636"/>
    <w:p w14:paraId="13CD0043" w14:textId="3A8FB619" w:rsidR="008C7636" w:rsidRPr="008C7636" w:rsidRDefault="008C7636" w:rsidP="008C7636"/>
    <w:p w14:paraId="3649B9EB" w14:textId="456E483C" w:rsidR="008C7636" w:rsidRPr="008C7636" w:rsidRDefault="008C7636" w:rsidP="008C7636"/>
    <w:p w14:paraId="32D5F3CC" w14:textId="54F6B652" w:rsidR="008C7636" w:rsidRPr="008C7636" w:rsidRDefault="008C7636" w:rsidP="008C7636"/>
    <w:p w14:paraId="17BD4022" w14:textId="525211BF" w:rsidR="008C7636" w:rsidRPr="008C7636" w:rsidRDefault="008C7636" w:rsidP="008C7636"/>
    <w:p w14:paraId="317FAB79" w14:textId="09E207B1" w:rsidR="008C7636" w:rsidRPr="008C7636" w:rsidRDefault="008C7636" w:rsidP="008C7636"/>
    <w:p w14:paraId="3F4DD6C2" w14:textId="2834B8EE" w:rsidR="008C7636" w:rsidRPr="008C7636" w:rsidRDefault="008C7636" w:rsidP="008C7636"/>
    <w:p w14:paraId="09A73DE2" w14:textId="6FFDBC26" w:rsidR="008C7636" w:rsidRPr="008C7636" w:rsidRDefault="008C7636" w:rsidP="008C7636"/>
    <w:p w14:paraId="7427EEB8" w14:textId="3AFDFEDB" w:rsidR="008C7636" w:rsidRPr="008C7636" w:rsidRDefault="008C7636" w:rsidP="008C7636"/>
    <w:p w14:paraId="3D26F4B2" w14:textId="1A86220A" w:rsidR="008C7636" w:rsidRPr="008C7636" w:rsidRDefault="008C7636" w:rsidP="008C7636"/>
    <w:p w14:paraId="26D49727" w14:textId="44B76B84" w:rsidR="008C7636" w:rsidRPr="008C7636" w:rsidRDefault="008C7636" w:rsidP="008C7636"/>
    <w:p w14:paraId="4BA47135" w14:textId="7E97D850" w:rsidR="008C7636" w:rsidRPr="008C7636" w:rsidRDefault="008C7636" w:rsidP="008C7636"/>
    <w:p w14:paraId="22528201" w14:textId="52522D77" w:rsidR="008C7636" w:rsidRPr="008C7636" w:rsidRDefault="008C7636" w:rsidP="008C7636"/>
    <w:p w14:paraId="35A7048C" w14:textId="6366524A" w:rsidR="008C7636" w:rsidRPr="008C7636" w:rsidRDefault="008C7636" w:rsidP="008C7636"/>
    <w:p w14:paraId="676FBC25" w14:textId="4491BA6C" w:rsidR="008C7636" w:rsidRPr="008C7636" w:rsidRDefault="008C7636" w:rsidP="008C7636"/>
    <w:p w14:paraId="25A9990D" w14:textId="76615D10" w:rsidR="008C7636" w:rsidRPr="008C7636" w:rsidRDefault="008C7636" w:rsidP="008C7636"/>
    <w:p w14:paraId="103C2ABF" w14:textId="2DE19C32" w:rsidR="008C7636" w:rsidRPr="008C7636" w:rsidRDefault="00D81341" w:rsidP="008C7636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3759BA3" wp14:editId="696C45F3">
                <wp:simplePos x="0" y="0"/>
                <wp:positionH relativeFrom="column">
                  <wp:posOffset>82550</wp:posOffset>
                </wp:positionH>
                <wp:positionV relativeFrom="paragraph">
                  <wp:posOffset>-909955</wp:posOffset>
                </wp:positionV>
                <wp:extent cx="6410325" cy="10182225"/>
                <wp:effectExtent l="0" t="0" r="28575" b="28575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0325" cy="101822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F81A2" id="Rectangle 38" o:spid="_x0000_s1026" style="position:absolute;margin-left:6.5pt;margin-top:-71.65pt;width:504.75pt;height:801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" filled="f" strokecolor="#41719c" strokeweight="1pt">
                <v:path arrowok="t"/>
              </v:rect>
            </w:pict>
          </mc:Fallback>
        </mc:AlternateContent>
      </w:r>
    </w:p>
    <w:p w14:paraId="1E1F96FE" w14:textId="74C13D0C" w:rsidR="008C7636" w:rsidRDefault="008C7636" w:rsidP="008C7636">
      <w:pPr>
        <w:tabs>
          <w:tab w:val="left" w:pos="8000"/>
        </w:tabs>
      </w:pPr>
      <w:r>
        <w:tab/>
      </w:r>
    </w:p>
    <w:p w14:paraId="61E0AF87" w14:textId="5050267E" w:rsidR="008C7636" w:rsidRDefault="008C7636" w:rsidP="008C7636">
      <w:pPr>
        <w:ind w:left="284"/>
      </w:pPr>
    </w:p>
    <w:p w14:paraId="689EC299" w14:textId="77777777" w:rsidR="008C7636" w:rsidRDefault="008C7636">
      <w:pPr>
        <w:spacing w:after="0" w:line="240" w:lineRule="auto"/>
      </w:pPr>
    </w:p>
    <w:p w14:paraId="62AB4E2F" w14:textId="77777777" w:rsidR="008C7636" w:rsidRDefault="008C7636">
      <w:pPr>
        <w:spacing w:after="0" w:line="240" w:lineRule="auto"/>
      </w:pPr>
      <w:r>
        <w:lastRenderedPageBreak/>
        <w:br w:type="page"/>
      </w:r>
    </w:p>
    <w:p w14:paraId="4C4B0208" w14:textId="69ED6C44" w:rsidR="008C7636" w:rsidRDefault="008C7636" w:rsidP="008C7636">
      <w:pPr>
        <w:ind w:left="28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0F6EF66" wp14:editId="541FFB02">
                <wp:simplePos x="0" y="0"/>
                <wp:positionH relativeFrom="column">
                  <wp:posOffset>82550</wp:posOffset>
                </wp:positionH>
                <wp:positionV relativeFrom="paragraph">
                  <wp:posOffset>-909320</wp:posOffset>
                </wp:positionV>
                <wp:extent cx="6410325" cy="10182225"/>
                <wp:effectExtent l="0" t="0" r="28575" b="28575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0325" cy="101822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D9F1E" id="Rectangle 39" o:spid="_x0000_s1026" style="position:absolute;margin-left:6.5pt;margin-top:-71.6pt;width:504.75pt;height:801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" filled="f" strokecolor="#41719c" strokeweight="1pt">
                <v:path arrowok="t"/>
              </v:rect>
            </w:pict>
          </mc:Fallback>
        </mc:AlternateContent>
      </w:r>
    </w:p>
    <w:p w14:paraId="6ADF1D97" w14:textId="77777777" w:rsidR="008C7636" w:rsidRDefault="008C7636">
      <w:pPr>
        <w:spacing w:after="0" w:line="240" w:lineRule="auto"/>
      </w:pPr>
    </w:p>
    <w:p w14:paraId="038369F6" w14:textId="77777777" w:rsidR="008C7636" w:rsidRDefault="008C7636">
      <w:pPr>
        <w:spacing w:after="0" w:line="240" w:lineRule="auto"/>
      </w:pPr>
      <w:r>
        <w:br w:type="page"/>
      </w:r>
    </w:p>
    <w:p w14:paraId="5FA956E7" w14:textId="76184E15" w:rsidR="008C7636" w:rsidRDefault="008C7636" w:rsidP="008C7636">
      <w:pPr>
        <w:ind w:left="28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A41F6E4" wp14:editId="3CDFF073">
                <wp:simplePos x="0" y="0"/>
                <wp:positionH relativeFrom="column">
                  <wp:posOffset>82550</wp:posOffset>
                </wp:positionH>
                <wp:positionV relativeFrom="paragraph">
                  <wp:posOffset>-909320</wp:posOffset>
                </wp:positionV>
                <wp:extent cx="6410325" cy="10182225"/>
                <wp:effectExtent l="0" t="0" r="28575" b="28575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0325" cy="101822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684C5" id="Rectangle 47" o:spid="_x0000_s1026" style="position:absolute;margin-left:6.5pt;margin-top:-71.6pt;width:504.75pt;height:801.7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" filled="f" strokecolor="#41719c" strokeweight="1pt">
                <v:path arrowok="t"/>
              </v:rect>
            </w:pict>
          </mc:Fallback>
        </mc:AlternateContent>
      </w:r>
    </w:p>
    <w:p w14:paraId="2204CFAE" w14:textId="7C2D3146" w:rsidR="008C7636" w:rsidRDefault="008C7636" w:rsidP="008C7636">
      <w:pPr>
        <w:ind w:left="284"/>
      </w:pPr>
    </w:p>
    <w:p w14:paraId="133EB341" w14:textId="6A322C87" w:rsidR="008C7636" w:rsidRDefault="008C7636" w:rsidP="008C7636">
      <w:pPr>
        <w:ind w:left="284"/>
      </w:pPr>
    </w:p>
    <w:p w14:paraId="4CC5FF5D" w14:textId="15178396" w:rsidR="008C7636" w:rsidRDefault="008C7636" w:rsidP="008C7636">
      <w:pPr>
        <w:ind w:left="284"/>
      </w:pPr>
    </w:p>
    <w:p w14:paraId="4809D79E" w14:textId="77777777" w:rsidR="008C7636" w:rsidRDefault="008C7636">
      <w:pPr>
        <w:spacing w:after="0" w:line="240" w:lineRule="auto"/>
      </w:pPr>
    </w:p>
    <w:p w14:paraId="207508DA" w14:textId="77777777" w:rsidR="008C7636" w:rsidRDefault="008C7636">
      <w:pPr>
        <w:spacing w:after="0" w:line="240" w:lineRule="auto"/>
      </w:pPr>
      <w:r>
        <w:br w:type="page"/>
      </w:r>
    </w:p>
    <w:p w14:paraId="4FC5268D" w14:textId="1600EE6D" w:rsidR="008C7636" w:rsidRDefault="008C7636" w:rsidP="008C7636">
      <w:pPr>
        <w:ind w:left="28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45659F1" wp14:editId="2F16BA97">
                <wp:simplePos x="0" y="0"/>
                <wp:positionH relativeFrom="column">
                  <wp:posOffset>82550</wp:posOffset>
                </wp:positionH>
                <wp:positionV relativeFrom="paragraph">
                  <wp:posOffset>-909320</wp:posOffset>
                </wp:positionV>
                <wp:extent cx="6410325" cy="10182225"/>
                <wp:effectExtent l="0" t="0" r="28575" b="28575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0325" cy="101822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C92A7" id="Rectangle 43" o:spid="_x0000_s1026" style="position:absolute;margin-left:6.5pt;margin-top:-71.6pt;width:504.75pt;height:801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" filled="f" strokecolor="#41719c" strokeweight="1pt">
                <v:path arrowok="t"/>
              </v:rect>
            </w:pict>
          </mc:Fallback>
        </mc:AlternateContent>
      </w:r>
    </w:p>
    <w:p w14:paraId="1274F9BE" w14:textId="77777777" w:rsidR="008C7636" w:rsidRDefault="008C7636">
      <w:pPr>
        <w:spacing w:after="0" w:line="240" w:lineRule="auto"/>
      </w:pPr>
    </w:p>
    <w:p w14:paraId="3A2C106D" w14:textId="77777777" w:rsidR="008C7636" w:rsidRDefault="008C7636">
      <w:pPr>
        <w:spacing w:after="0" w:line="240" w:lineRule="auto"/>
      </w:pPr>
      <w:r>
        <w:br w:type="page"/>
      </w:r>
    </w:p>
    <w:p w14:paraId="688F7C84" w14:textId="0FF894E4" w:rsidR="008C7636" w:rsidRDefault="008C7636" w:rsidP="008C7636">
      <w:pPr>
        <w:ind w:left="28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67F3134" wp14:editId="42F6C537">
                <wp:simplePos x="0" y="0"/>
                <wp:positionH relativeFrom="column">
                  <wp:posOffset>82550</wp:posOffset>
                </wp:positionH>
                <wp:positionV relativeFrom="paragraph">
                  <wp:posOffset>-909320</wp:posOffset>
                </wp:positionV>
                <wp:extent cx="6410325" cy="10182225"/>
                <wp:effectExtent l="0" t="0" r="28575" b="2857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0325" cy="101822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A414D" id="Rectangle 42" o:spid="_x0000_s1026" style="position:absolute;margin-left:6.5pt;margin-top:-71.6pt;width:504.75pt;height:801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" filled="f" strokecolor="#41719c" strokeweight="1pt">
                <v:path arrowok="t"/>
              </v:rect>
            </w:pict>
          </mc:Fallback>
        </mc:AlternateContent>
      </w:r>
    </w:p>
    <w:p w14:paraId="6D11C941" w14:textId="77777777" w:rsidR="008C7636" w:rsidRDefault="008C7636">
      <w:pPr>
        <w:spacing w:after="0" w:line="240" w:lineRule="auto"/>
      </w:pPr>
    </w:p>
    <w:p w14:paraId="0D1AE636" w14:textId="77777777" w:rsidR="008C7636" w:rsidRDefault="008C7636">
      <w:pPr>
        <w:spacing w:after="0" w:line="240" w:lineRule="auto"/>
      </w:pPr>
      <w:r>
        <w:br w:type="page"/>
      </w:r>
    </w:p>
    <w:p w14:paraId="5184216C" w14:textId="51AD826D" w:rsidR="008C7636" w:rsidRDefault="008C7636" w:rsidP="008C7636">
      <w:pPr>
        <w:ind w:left="28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D1CB622" wp14:editId="5EB7F136">
                <wp:simplePos x="0" y="0"/>
                <wp:positionH relativeFrom="column">
                  <wp:posOffset>82550</wp:posOffset>
                </wp:positionH>
                <wp:positionV relativeFrom="paragraph">
                  <wp:posOffset>-909320</wp:posOffset>
                </wp:positionV>
                <wp:extent cx="6410325" cy="10182225"/>
                <wp:effectExtent l="0" t="0" r="28575" b="28575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0325" cy="101822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E05BF" id="Rectangle 41" o:spid="_x0000_s1026" style="position:absolute;margin-left:6.5pt;margin-top:-71.6pt;width:504.75pt;height:801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" filled="f" strokecolor="#41719c" strokeweight="1pt">
                <v:path arrowok="t"/>
              </v:rect>
            </w:pict>
          </mc:Fallback>
        </mc:AlternateContent>
      </w:r>
    </w:p>
    <w:p w14:paraId="492B0E31" w14:textId="77777777" w:rsidR="008C7636" w:rsidRDefault="008C7636">
      <w:pPr>
        <w:spacing w:after="0" w:line="240" w:lineRule="auto"/>
      </w:pPr>
    </w:p>
    <w:p w14:paraId="1D2D640A" w14:textId="77777777" w:rsidR="008C7636" w:rsidRDefault="008C7636">
      <w:pPr>
        <w:spacing w:after="0" w:line="240" w:lineRule="auto"/>
      </w:pPr>
      <w:r>
        <w:br w:type="page"/>
      </w:r>
    </w:p>
    <w:p w14:paraId="1D73A2F7" w14:textId="756FE26D" w:rsidR="008C7636" w:rsidRDefault="008C7636" w:rsidP="008C7636">
      <w:pPr>
        <w:ind w:left="28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DC1C371" wp14:editId="0DBF0D5A">
                <wp:simplePos x="0" y="0"/>
                <wp:positionH relativeFrom="column">
                  <wp:posOffset>82550</wp:posOffset>
                </wp:positionH>
                <wp:positionV relativeFrom="paragraph">
                  <wp:posOffset>-909320</wp:posOffset>
                </wp:positionV>
                <wp:extent cx="6410325" cy="10182225"/>
                <wp:effectExtent l="0" t="0" r="28575" b="28575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0325" cy="101822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B9D54" id="Rectangle 40" o:spid="_x0000_s1026" style="position:absolute;margin-left:6.5pt;margin-top:-71.6pt;width:504.75pt;height:801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" filled="f" strokecolor="#41719c" strokeweight="1pt">
                <v:path arrowok="t"/>
              </v:rect>
            </w:pict>
          </mc:Fallback>
        </mc:AlternateContent>
      </w:r>
    </w:p>
    <w:p w14:paraId="344FF32A" w14:textId="13CC3C2E" w:rsidR="008C7636" w:rsidRDefault="008C7636">
      <w:pPr>
        <w:spacing w:after="0" w:line="240" w:lineRule="auto"/>
      </w:pPr>
      <w:r>
        <w:br w:type="page"/>
      </w:r>
    </w:p>
    <w:p w14:paraId="20FB5A69" w14:textId="3F76B5A8" w:rsidR="008C7636" w:rsidRDefault="008C7636" w:rsidP="008C7636">
      <w:pPr>
        <w:ind w:left="28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9BDCA01" wp14:editId="49A0F8D4">
                <wp:simplePos x="0" y="0"/>
                <wp:positionH relativeFrom="column">
                  <wp:posOffset>82550</wp:posOffset>
                </wp:positionH>
                <wp:positionV relativeFrom="paragraph">
                  <wp:posOffset>-909320</wp:posOffset>
                </wp:positionV>
                <wp:extent cx="6410325" cy="10182225"/>
                <wp:effectExtent l="0" t="0" r="28575" b="28575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0325" cy="101822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87559" id="Rectangle 34" o:spid="_x0000_s1026" style="position:absolute;margin-left:6.5pt;margin-top:-71.6pt;width:504.75pt;height:801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" filled="f" strokecolor="#41719c" strokeweight="1pt">
                <v:path arrowok="t"/>
              </v:rect>
            </w:pict>
          </mc:Fallback>
        </mc:AlternateContent>
      </w:r>
    </w:p>
    <w:p w14:paraId="5B5C088F" w14:textId="6F24B091" w:rsidR="008C7636" w:rsidRDefault="008C7636" w:rsidP="008C7636">
      <w:pPr>
        <w:tabs>
          <w:tab w:val="left" w:pos="8000"/>
        </w:tabs>
      </w:pPr>
    </w:p>
    <w:p w14:paraId="6D96AB53" w14:textId="152484FA" w:rsidR="00CE2C78" w:rsidRPr="00CE2C78" w:rsidRDefault="00CE2C78" w:rsidP="00CE2C78"/>
    <w:p w14:paraId="350E1DB3" w14:textId="79961C50" w:rsidR="00CE2C78" w:rsidRPr="00CE2C78" w:rsidRDefault="00CE2C78" w:rsidP="00CE2C78"/>
    <w:p w14:paraId="0EC9236C" w14:textId="5560B189" w:rsidR="00CE2C78" w:rsidRPr="00CE2C78" w:rsidRDefault="00CE2C78" w:rsidP="00CE2C78"/>
    <w:p w14:paraId="7987C3A9" w14:textId="686A2400" w:rsidR="00CE2C78" w:rsidRPr="00CE2C78" w:rsidRDefault="00CE2C78" w:rsidP="00CE2C78"/>
    <w:p w14:paraId="4AF40CB6" w14:textId="0F986D80" w:rsidR="00CE2C78" w:rsidRPr="00CE2C78" w:rsidRDefault="00CE2C78" w:rsidP="00CE2C78"/>
    <w:p w14:paraId="65AD70A2" w14:textId="49C6EC57" w:rsidR="00CE2C78" w:rsidRPr="00CE2C78" w:rsidRDefault="00CE2C78" w:rsidP="00CE2C78"/>
    <w:p w14:paraId="6F659840" w14:textId="278EB681" w:rsidR="00CE2C78" w:rsidRPr="00CE2C78" w:rsidRDefault="00CE2C78" w:rsidP="00CE2C78"/>
    <w:p w14:paraId="28FC3208" w14:textId="6E18151A" w:rsidR="00CE2C78" w:rsidRPr="00CE2C78" w:rsidRDefault="00CE2C78" w:rsidP="00CE2C78"/>
    <w:p w14:paraId="2CEE6921" w14:textId="5143D301" w:rsidR="00CE2C78" w:rsidRPr="00CE2C78" w:rsidRDefault="00CE2C78" w:rsidP="00CE2C78"/>
    <w:p w14:paraId="3202BA29" w14:textId="2DAC86D8" w:rsidR="00CE2C78" w:rsidRPr="00CE2C78" w:rsidRDefault="00CE2C78" w:rsidP="00CE2C78"/>
    <w:p w14:paraId="4EBDDF0A" w14:textId="652262EA" w:rsidR="00CE2C78" w:rsidRPr="00CE2C78" w:rsidRDefault="00CE2C78" w:rsidP="00CE2C78"/>
    <w:p w14:paraId="73399481" w14:textId="03030F7B" w:rsidR="00CE2C78" w:rsidRPr="00CE2C78" w:rsidRDefault="00CE2C78" w:rsidP="00CE2C78"/>
    <w:p w14:paraId="2775837A" w14:textId="6241B616" w:rsidR="00CE2C78" w:rsidRPr="00CE2C78" w:rsidRDefault="00CE2C78" w:rsidP="00CE2C78"/>
    <w:p w14:paraId="0DF367E0" w14:textId="4DE4B5D8" w:rsidR="00CE2C78" w:rsidRPr="00CE2C78" w:rsidRDefault="00CE2C78" w:rsidP="00CE2C78"/>
    <w:p w14:paraId="5A210585" w14:textId="3FDDA84B" w:rsidR="00CE2C78" w:rsidRPr="00CE2C78" w:rsidRDefault="00CE2C78" w:rsidP="00CE2C78"/>
    <w:p w14:paraId="358E0B15" w14:textId="254BE332" w:rsidR="00CE2C78" w:rsidRPr="00CE2C78" w:rsidRDefault="00CE2C78" w:rsidP="00CE2C78"/>
    <w:p w14:paraId="6B57C256" w14:textId="20C760E5" w:rsidR="00CE2C78" w:rsidRPr="00CE2C78" w:rsidRDefault="00CE2C78" w:rsidP="00CE2C78"/>
    <w:p w14:paraId="1BDCEA37" w14:textId="0511FC3A" w:rsidR="00CE2C78" w:rsidRPr="00CE2C78" w:rsidRDefault="00CE2C78" w:rsidP="00CE2C78"/>
    <w:p w14:paraId="1E05F20C" w14:textId="652379F1" w:rsidR="00CE2C78" w:rsidRPr="00CE2C78" w:rsidRDefault="00CE2C78" w:rsidP="00CE2C78"/>
    <w:p w14:paraId="1D0A0C9D" w14:textId="25929264" w:rsidR="00CE2C78" w:rsidRPr="00CE2C78" w:rsidRDefault="00CE2C78" w:rsidP="00CE2C78"/>
    <w:p w14:paraId="0306D861" w14:textId="38A7B0BE" w:rsidR="00CE2C78" w:rsidRPr="00CE2C78" w:rsidRDefault="00CE2C78" w:rsidP="00CE2C78"/>
    <w:p w14:paraId="14344903" w14:textId="34E1B65B" w:rsidR="00CE2C78" w:rsidRPr="00CE2C78" w:rsidRDefault="00CE2C78" w:rsidP="00CE2C78"/>
    <w:p w14:paraId="521D98B9" w14:textId="5478DEFA" w:rsidR="00CE2C78" w:rsidRPr="00CE2C78" w:rsidRDefault="00CE2C78" w:rsidP="00CE2C78"/>
    <w:p w14:paraId="3C0EFAA2" w14:textId="25B1DC37" w:rsidR="00CE2C78" w:rsidRPr="00CE2C78" w:rsidRDefault="00CE2C78" w:rsidP="00CE2C78"/>
    <w:p w14:paraId="3359E8C5" w14:textId="1B43AFA6" w:rsidR="00CE2C78" w:rsidRPr="00CE2C78" w:rsidRDefault="00CE2C78" w:rsidP="00CE2C78"/>
    <w:p w14:paraId="0EB6443B" w14:textId="01644582" w:rsidR="00CE2C78" w:rsidRPr="00CE2C78" w:rsidRDefault="00CE2C78" w:rsidP="00CE2C78"/>
    <w:p w14:paraId="7ECB36EF" w14:textId="55075D32" w:rsidR="00CE2C78" w:rsidRDefault="00CE2C78" w:rsidP="00CE2C78"/>
    <w:p w14:paraId="168F1B9C" w14:textId="7CD914F1" w:rsidR="00CE2C78" w:rsidRDefault="00CE2C78" w:rsidP="00CE2C78">
      <w:pPr>
        <w:tabs>
          <w:tab w:val="left" w:pos="8300"/>
        </w:tabs>
      </w:pPr>
      <w:r>
        <w:lastRenderedPageBreak/>
        <w:tab/>
      </w:r>
    </w:p>
    <w:p w14:paraId="2F056DBE" w14:textId="77777777" w:rsidR="00CE2C78" w:rsidRDefault="00CE2C78">
      <w:pPr>
        <w:spacing w:after="0" w:line="240" w:lineRule="auto"/>
      </w:pPr>
      <w:r>
        <w:br w:type="page"/>
      </w:r>
    </w:p>
    <w:p w14:paraId="52C96563" w14:textId="690BB254" w:rsidR="00CE2C78" w:rsidRDefault="00CE2C78" w:rsidP="00CE2C78">
      <w:pPr>
        <w:ind w:left="28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C772B6B" wp14:editId="5B806E13">
                <wp:simplePos x="0" y="0"/>
                <wp:positionH relativeFrom="column">
                  <wp:posOffset>82550</wp:posOffset>
                </wp:positionH>
                <wp:positionV relativeFrom="paragraph">
                  <wp:posOffset>-909320</wp:posOffset>
                </wp:positionV>
                <wp:extent cx="6410325" cy="10182225"/>
                <wp:effectExtent l="0" t="0" r="28575" b="28575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0325" cy="101822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A2368" id="Rectangle 49" o:spid="_x0000_s1026" style="position:absolute;margin-left:6.5pt;margin-top:-71.6pt;width:504.75pt;height:801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" filled="f" strokecolor="#41719c" strokeweight="1pt">
                <v:path arrowok="t"/>
              </v:rect>
            </w:pict>
          </mc:Fallback>
        </mc:AlternateContent>
      </w:r>
    </w:p>
    <w:p w14:paraId="4072DD84" w14:textId="21FE1145" w:rsidR="00CE2C78" w:rsidRDefault="00CE2C78" w:rsidP="00CE2C78">
      <w:pPr>
        <w:tabs>
          <w:tab w:val="left" w:pos="8300"/>
        </w:tabs>
      </w:pPr>
    </w:p>
    <w:p w14:paraId="2AE93E8D" w14:textId="77777777" w:rsidR="00CE2C78" w:rsidRDefault="00CE2C78">
      <w:pPr>
        <w:spacing w:after="0" w:line="240" w:lineRule="auto"/>
      </w:pPr>
      <w:r>
        <w:br w:type="page"/>
      </w:r>
    </w:p>
    <w:p w14:paraId="7EB3DCCA" w14:textId="3263AA3A" w:rsidR="00CE2C78" w:rsidRDefault="00CE2C78" w:rsidP="00CE2C78">
      <w:pPr>
        <w:ind w:left="28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9E0589B" wp14:editId="09879B76">
                <wp:simplePos x="0" y="0"/>
                <wp:positionH relativeFrom="column">
                  <wp:posOffset>82550</wp:posOffset>
                </wp:positionH>
                <wp:positionV relativeFrom="paragraph">
                  <wp:posOffset>-909320</wp:posOffset>
                </wp:positionV>
                <wp:extent cx="6410325" cy="10182225"/>
                <wp:effectExtent l="0" t="0" r="28575" b="28575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0325" cy="101822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0B114" id="Rectangle 59" o:spid="_x0000_s1026" style="position:absolute;margin-left:6.5pt;margin-top:-71.6pt;width:504.75pt;height:801.7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" filled="f" strokecolor="#41719c" strokeweight="1pt">
                <v:path arrowok="t"/>
              </v:rect>
            </w:pict>
          </mc:Fallback>
        </mc:AlternateContent>
      </w:r>
    </w:p>
    <w:p w14:paraId="2A87420F" w14:textId="20103450" w:rsidR="00CE2C78" w:rsidRDefault="00CE2C78" w:rsidP="00CE2C78">
      <w:pPr>
        <w:tabs>
          <w:tab w:val="left" w:pos="8300"/>
        </w:tabs>
      </w:pPr>
    </w:p>
    <w:p w14:paraId="28B3AD1E" w14:textId="77777777" w:rsidR="00CE2C78" w:rsidRDefault="00CE2C78">
      <w:pPr>
        <w:spacing w:after="0" w:line="240" w:lineRule="auto"/>
      </w:pPr>
      <w:r>
        <w:br w:type="page"/>
      </w:r>
    </w:p>
    <w:p w14:paraId="1BFD709B" w14:textId="010D7708" w:rsidR="00CE2C78" w:rsidRDefault="00CE2C78" w:rsidP="00CE2C78">
      <w:pPr>
        <w:ind w:left="28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05515383" wp14:editId="2EBC18BB">
                <wp:simplePos x="0" y="0"/>
                <wp:positionH relativeFrom="column">
                  <wp:posOffset>82550</wp:posOffset>
                </wp:positionH>
                <wp:positionV relativeFrom="paragraph">
                  <wp:posOffset>-909320</wp:posOffset>
                </wp:positionV>
                <wp:extent cx="6410325" cy="10182225"/>
                <wp:effectExtent l="0" t="0" r="28575" b="28575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0325" cy="101822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95820" id="Rectangle 58" o:spid="_x0000_s1026" style="position:absolute;margin-left:6.5pt;margin-top:-71.6pt;width:504.75pt;height:801.7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" filled="f" strokecolor="#41719c" strokeweight="1pt">
                <v:path arrowok="t"/>
              </v:rect>
            </w:pict>
          </mc:Fallback>
        </mc:AlternateContent>
      </w:r>
    </w:p>
    <w:p w14:paraId="235F74CA" w14:textId="0D3FB4CE" w:rsidR="00CE2C78" w:rsidRDefault="00CE2C78" w:rsidP="00CE2C78">
      <w:pPr>
        <w:tabs>
          <w:tab w:val="left" w:pos="8300"/>
        </w:tabs>
      </w:pPr>
    </w:p>
    <w:p w14:paraId="60080A64" w14:textId="77777777" w:rsidR="00CE2C78" w:rsidRDefault="00CE2C78">
      <w:pPr>
        <w:spacing w:after="0" w:line="240" w:lineRule="auto"/>
      </w:pPr>
      <w:r>
        <w:br w:type="page"/>
      </w:r>
    </w:p>
    <w:p w14:paraId="377EAADE" w14:textId="0DF74C89" w:rsidR="00CE2C78" w:rsidRDefault="00CE2C78" w:rsidP="00CE2C78">
      <w:pPr>
        <w:ind w:left="28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9C862B0" wp14:editId="4B120930">
                <wp:simplePos x="0" y="0"/>
                <wp:positionH relativeFrom="column">
                  <wp:posOffset>82550</wp:posOffset>
                </wp:positionH>
                <wp:positionV relativeFrom="paragraph">
                  <wp:posOffset>-909320</wp:posOffset>
                </wp:positionV>
                <wp:extent cx="6410325" cy="10182225"/>
                <wp:effectExtent l="0" t="0" r="28575" b="28575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0325" cy="101822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A9574" id="Rectangle 57" o:spid="_x0000_s1026" style="position:absolute;margin-left:6.5pt;margin-top:-71.6pt;width:504.75pt;height:801.7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" filled="f" strokecolor="#41719c" strokeweight="1pt">
                <v:path arrowok="t"/>
              </v:rect>
            </w:pict>
          </mc:Fallback>
        </mc:AlternateContent>
      </w:r>
    </w:p>
    <w:p w14:paraId="2EABBB5D" w14:textId="26978182" w:rsidR="00CE2C78" w:rsidRDefault="00CE2C78" w:rsidP="00CE2C78">
      <w:pPr>
        <w:tabs>
          <w:tab w:val="left" w:pos="8300"/>
        </w:tabs>
      </w:pPr>
    </w:p>
    <w:p w14:paraId="1D500CE7" w14:textId="77777777" w:rsidR="00CE2C78" w:rsidRDefault="00CE2C78">
      <w:pPr>
        <w:spacing w:after="0" w:line="240" w:lineRule="auto"/>
      </w:pPr>
      <w:r>
        <w:br w:type="page"/>
      </w:r>
    </w:p>
    <w:p w14:paraId="5216BD56" w14:textId="1B40A45B" w:rsidR="00CE2C78" w:rsidRDefault="00CE2C78" w:rsidP="00CE2C78">
      <w:pPr>
        <w:ind w:left="28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5A7D156" wp14:editId="57600F87">
                <wp:simplePos x="0" y="0"/>
                <wp:positionH relativeFrom="column">
                  <wp:posOffset>82550</wp:posOffset>
                </wp:positionH>
                <wp:positionV relativeFrom="paragraph">
                  <wp:posOffset>-909320</wp:posOffset>
                </wp:positionV>
                <wp:extent cx="6410325" cy="10182225"/>
                <wp:effectExtent l="0" t="0" r="28575" b="28575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0325" cy="101822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59C20" id="Rectangle 56" o:spid="_x0000_s1026" style="position:absolute;margin-left:6.5pt;margin-top:-71.6pt;width:504.75pt;height:801.7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" filled="f" strokecolor="#41719c" strokeweight="1pt">
                <v:path arrowok="t"/>
              </v:rect>
            </w:pict>
          </mc:Fallback>
        </mc:AlternateContent>
      </w:r>
    </w:p>
    <w:p w14:paraId="6454DC62" w14:textId="3C03195C" w:rsidR="00CE2C78" w:rsidRDefault="00CE2C78" w:rsidP="00CE2C78">
      <w:pPr>
        <w:tabs>
          <w:tab w:val="left" w:pos="8300"/>
        </w:tabs>
      </w:pPr>
    </w:p>
    <w:p w14:paraId="5DF0BE8E" w14:textId="77777777" w:rsidR="00CE2C78" w:rsidRDefault="00CE2C78">
      <w:pPr>
        <w:spacing w:after="0" w:line="240" w:lineRule="auto"/>
      </w:pPr>
      <w:r>
        <w:br w:type="page"/>
      </w:r>
    </w:p>
    <w:p w14:paraId="4842A9EA" w14:textId="62405870" w:rsidR="00CE2C78" w:rsidRDefault="00CE2C78" w:rsidP="00CE2C78">
      <w:pPr>
        <w:ind w:left="28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B97C3E3" wp14:editId="1240FD41">
                <wp:simplePos x="0" y="0"/>
                <wp:positionH relativeFrom="column">
                  <wp:posOffset>82550</wp:posOffset>
                </wp:positionH>
                <wp:positionV relativeFrom="paragraph">
                  <wp:posOffset>-909320</wp:posOffset>
                </wp:positionV>
                <wp:extent cx="6410325" cy="10182225"/>
                <wp:effectExtent l="0" t="0" r="28575" b="28575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0325" cy="101822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A0A33" id="Rectangle 55" o:spid="_x0000_s1026" style="position:absolute;margin-left:6.5pt;margin-top:-71.6pt;width:504.75pt;height:801.7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" filled="f" strokecolor="#41719c" strokeweight="1pt">
                <v:path arrowok="t"/>
              </v:rect>
            </w:pict>
          </mc:Fallback>
        </mc:AlternateContent>
      </w:r>
    </w:p>
    <w:p w14:paraId="16043F75" w14:textId="54187E04" w:rsidR="00CE2C78" w:rsidRDefault="00CE2C78" w:rsidP="00CE2C78">
      <w:pPr>
        <w:tabs>
          <w:tab w:val="left" w:pos="8300"/>
        </w:tabs>
      </w:pPr>
    </w:p>
    <w:p w14:paraId="4AA73D43" w14:textId="77777777" w:rsidR="00CE2C78" w:rsidRDefault="00CE2C78">
      <w:pPr>
        <w:spacing w:after="0" w:line="240" w:lineRule="auto"/>
      </w:pPr>
      <w:r>
        <w:br w:type="page"/>
      </w:r>
    </w:p>
    <w:p w14:paraId="282D6881" w14:textId="0459E10E" w:rsidR="00CE2C78" w:rsidRDefault="00CE2C78" w:rsidP="00CE2C78">
      <w:pPr>
        <w:ind w:left="28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FFC96AE" wp14:editId="5232DD1F">
                <wp:simplePos x="0" y="0"/>
                <wp:positionH relativeFrom="column">
                  <wp:posOffset>82550</wp:posOffset>
                </wp:positionH>
                <wp:positionV relativeFrom="paragraph">
                  <wp:posOffset>-909320</wp:posOffset>
                </wp:positionV>
                <wp:extent cx="6410325" cy="10182225"/>
                <wp:effectExtent l="0" t="0" r="28575" b="2857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0325" cy="101822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76CEF" id="Rectangle 54" o:spid="_x0000_s1026" style="position:absolute;margin-left:6.5pt;margin-top:-71.6pt;width:504.75pt;height:801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" filled="f" strokecolor="#41719c" strokeweight="1pt">
                <v:path arrowok="t"/>
              </v:rect>
            </w:pict>
          </mc:Fallback>
        </mc:AlternateContent>
      </w:r>
    </w:p>
    <w:p w14:paraId="47F66F4B" w14:textId="5BD18CCF" w:rsidR="00CE2C78" w:rsidRDefault="00CE2C78" w:rsidP="00CE2C78">
      <w:pPr>
        <w:tabs>
          <w:tab w:val="left" w:pos="8300"/>
        </w:tabs>
      </w:pPr>
    </w:p>
    <w:p w14:paraId="1113D890" w14:textId="77777777" w:rsidR="00CE2C78" w:rsidRDefault="00CE2C78">
      <w:pPr>
        <w:spacing w:after="0" w:line="240" w:lineRule="auto"/>
      </w:pPr>
      <w:r>
        <w:br w:type="page"/>
      </w:r>
    </w:p>
    <w:p w14:paraId="28EB23CC" w14:textId="37BB44A9" w:rsidR="00CE2C78" w:rsidRDefault="00CE2C78" w:rsidP="00CE2C78">
      <w:pPr>
        <w:ind w:left="28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C8A83B2" wp14:editId="723A0ABF">
                <wp:simplePos x="0" y="0"/>
                <wp:positionH relativeFrom="column">
                  <wp:posOffset>82550</wp:posOffset>
                </wp:positionH>
                <wp:positionV relativeFrom="paragraph">
                  <wp:posOffset>-909320</wp:posOffset>
                </wp:positionV>
                <wp:extent cx="6410325" cy="10182225"/>
                <wp:effectExtent l="0" t="0" r="28575" b="28575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0325" cy="101822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5047E" id="Rectangle 53" o:spid="_x0000_s1026" style="position:absolute;margin-left:6.5pt;margin-top:-71.6pt;width:504.75pt;height:801.7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" filled="f" strokecolor="#41719c" strokeweight="1pt">
                <v:path arrowok="t"/>
              </v:rect>
            </w:pict>
          </mc:Fallback>
        </mc:AlternateContent>
      </w:r>
    </w:p>
    <w:p w14:paraId="72F5D3F7" w14:textId="4A6122AF" w:rsidR="00CE2C78" w:rsidRDefault="00CE2C78" w:rsidP="00CE2C78">
      <w:pPr>
        <w:tabs>
          <w:tab w:val="left" w:pos="8300"/>
        </w:tabs>
      </w:pPr>
    </w:p>
    <w:p w14:paraId="0B7C7F40" w14:textId="77777777" w:rsidR="00CE2C78" w:rsidRDefault="00CE2C78">
      <w:pPr>
        <w:spacing w:after="0" w:line="240" w:lineRule="auto"/>
      </w:pPr>
      <w:r>
        <w:br w:type="page"/>
      </w:r>
    </w:p>
    <w:p w14:paraId="4D36370D" w14:textId="73734106" w:rsidR="00CE2C78" w:rsidRDefault="00CE2C78" w:rsidP="00CE2C78">
      <w:pPr>
        <w:ind w:left="28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8AD58D9" wp14:editId="32FEC90A">
                <wp:simplePos x="0" y="0"/>
                <wp:positionH relativeFrom="column">
                  <wp:posOffset>82550</wp:posOffset>
                </wp:positionH>
                <wp:positionV relativeFrom="paragraph">
                  <wp:posOffset>-909320</wp:posOffset>
                </wp:positionV>
                <wp:extent cx="6410325" cy="10182225"/>
                <wp:effectExtent l="0" t="0" r="28575" b="28575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0325" cy="101822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67459" id="Rectangle 51" o:spid="_x0000_s1026" style="position:absolute;margin-left:6.5pt;margin-top:-71.6pt;width:504.75pt;height:801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" filled="f" strokecolor="#41719c" strokeweight="1pt">
                <v:path arrowok="t"/>
              </v:rect>
            </w:pict>
          </mc:Fallback>
        </mc:AlternateContent>
      </w:r>
    </w:p>
    <w:p w14:paraId="463DC2A6" w14:textId="77777777" w:rsidR="00CE2C78" w:rsidRPr="00CE2C78" w:rsidRDefault="00CE2C78" w:rsidP="00CE2C78">
      <w:pPr>
        <w:tabs>
          <w:tab w:val="left" w:pos="8300"/>
        </w:tabs>
      </w:pPr>
    </w:p>
    <w:sectPr w:rsidR="00CE2C78" w:rsidRPr="00CE2C78" w:rsidSect="001A1FE0">
      <w:headerReference w:type="default" r:id="rId8"/>
      <w:footerReference w:type="default" r:id="rId9"/>
      <w:pgSz w:w="11906" w:h="16838"/>
      <w:pgMar w:top="2694" w:right="424" w:bottom="1135" w:left="1418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C9521" w14:textId="77777777" w:rsidR="00CD2983" w:rsidRDefault="00CD2983" w:rsidP="00CD4440">
      <w:pPr>
        <w:spacing w:after="0" w:line="240" w:lineRule="auto"/>
      </w:pPr>
      <w:r>
        <w:separator/>
      </w:r>
    </w:p>
  </w:endnote>
  <w:endnote w:type="continuationSeparator" w:id="0">
    <w:p w14:paraId="1C7C6A8B" w14:textId="77777777" w:rsidR="00CD2983" w:rsidRDefault="00CD2983" w:rsidP="00CD4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AF455" w14:textId="77777777" w:rsidR="00CD4440" w:rsidRDefault="00BC1510" w:rsidP="00CD4440">
    <w:pPr>
      <w:pStyle w:val="Footer"/>
      <w:jc w:val="cen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933E120" wp14:editId="36506CCE">
              <wp:simplePos x="0" y="0"/>
              <wp:positionH relativeFrom="column">
                <wp:posOffset>130810</wp:posOffset>
              </wp:positionH>
              <wp:positionV relativeFrom="paragraph">
                <wp:posOffset>24765</wp:posOffset>
              </wp:positionV>
              <wp:extent cx="6315075" cy="281305"/>
              <wp:effectExtent l="0" t="0" r="28575" b="2349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15075" cy="2813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6AEF0E" w14:textId="77777777" w:rsidR="00CD4440" w:rsidRDefault="00CD4440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33E12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0.3pt;margin-top:1.95pt;width:497.25pt;height:22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">
              <v:textbox>
                <w:txbxContent>
                  <w:p w14:paraId="466AEF0E" w14:textId="77777777" w:rsidR="00CD4440" w:rsidRDefault="00CD4440"/>
                </w:txbxContent>
              </v:textbox>
            </v:shape>
          </w:pict>
        </mc:Fallback>
      </mc:AlternateContent>
    </w:r>
    <w:proofErr w:type="spellStart"/>
    <w:r w:rsidR="00CD6F29">
      <w:t>Yyo</w:t>
    </w:r>
    <w:proofErr w:type="spellEnd"/>
    <w:r w:rsidR="00CD6F29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5E461" w14:textId="77777777" w:rsidR="00CD2983" w:rsidRDefault="00CD2983" w:rsidP="00CD4440">
      <w:pPr>
        <w:spacing w:after="0" w:line="240" w:lineRule="auto"/>
      </w:pPr>
      <w:r>
        <w:separator/>
      </w:r>
    </w:p>
  </w:footnote>
  <w:footnote w:type="continuationSeparator" w:id="0">
    <w:p w14:paraId="6C984968" w14:textId="77777777" w:rsidR="00CD2983" w:rsidRDefault="00CD2983" w:rsidP="00CD4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EEE9A" w14:textId="5494332F" w:rsidR="00CD4440" w:rsidRDefault="00BC1510" w:rsidP="00CD4440">
    <w:pPr>
      <w:pStyle w:val="Header"/>
      <w:jc w:val="right"/>
    </w:pPr>
    <w:r w:rsidRPr="00737601">
      <w:rPr>
        <w:noProof/>
        <w:lang w:eastAsia="en-IN"/>
      </w:rPr>
      <w:drawing>
        <wp:inline distT="0" distB="0" distL="0" distR="0" wp14:anchorId="2A31D197" wp14:editId="544264EC">
          <wp:extent cx="2676525" cy="533400"/>
          <wp:effectExtent l="0" t="0" r="9525" b="0"/>
          <wp:docPr id="355" name="Picture 3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65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144297" w14:textId="2A568760" w:rsidR="00CD4440" w:rsidRDefault="00BC1510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2268E20" wp14:editId="1BF95449">
              <wp:simplePos x="0" y="0"/>
              <wp:positionH relativeFrom="column">
                <wp:posOffset>1473835</wp:posOffset>
              </wp:positionH>
              <wp:positionV relativeFrom="paragraph">
                <wp:posOffset>-3810</wp:posOffset>
              </wp:positionV>
              <wp:extent cx="4972050" cy="514350"/>
              <wp:effectExtent l="0" t="0" r="19050" b="19050"/>
              <wp:wrapNone/>
              <wp:docPr id="3" name="Rounded 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72050" cy="514350"/>
                      </a:xfrm>
                      <a:prstGeom prst="roundRect">
                        <a:avLst/>
                      </a:prstGeom>
                      <a:solidFill>
                        <a:srgbClr val="5B9BD5">
                          <a:lumMod val="40000"/>
                          <a:lumOff val="60000"/>
                        </a:srgbClr>
                      </a:solidFill>
                      <a:ln w="12700" cap="flat" cmpd="sng" algn="ctr">
                        <a:solidFill>
                          <a:srgbClr val="5B9BD5">
                            <a:shade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20E00A9" id="Rounded Rectangle 3" o:spid="_x0000_s1026" style="position:absolute;margin-left:116.05pt;margin-top:-.3pt;width:391.5pt;height:40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" fillcolor="#bdd7ee" strokecolor="#41719c" strokeweight="1pt">
              <v:stroke joinstyle="miter"/>
              <v:path arrowok="t"/>
            </v:roundrect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22ABA93" wp14:editId="47D118D0">
              <wp:simplePos x="0" y="0"/>
              <wp:positionH relativeFrom="column">
                <wp:posOffset>121285</wp:posOffset>
              </wp:positionH>
              <wp:positionV relativeFrom="paragraph">
                <wp:posOffset>-3810</wp:posOffset>
              </wp:positionV>
              <wp:extent cx="1304925" cy="514350"/>
              <wp:effectExtent l="0" t="0" r="28575" b="19050"/>
              <wp:wrapNone/>
              <wp:docPr id="2" name="Rounded 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304925" cy="514350"/>
                      </a:xfrm>
                      <a:prstGeom prst="roundRect">
                        <a:avLst/>
                      </a:prstGeom>
                      <a:solidFill>
                        <a:srgbClr val="5B9BD5">
                          <a:lumMod val="40000"/>
                          <a:lumOff val="60000"/>
                        </a:srgbClr>
                      </a:solidFill>
                      <a:ln w="12700" cap="flat" cmpd="sng" algn="ctr">
                        <a:solidFill>
                          <a:srgbClr val="5B9BD5">
                            <a:shade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3AED8D8" id="Rounded Rectangle 2" o:spid="_x0000_s1026" style="position:absolute;margin-left:9.55pt;margin-top:-.3pt;width:102.75pt;height:4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" fillcolor="#bdd7ee" strokecolor="#41719c" strokeweight="1pt">
              <v:stroke joinstyle="miter"/>
              <v:path arrowok="t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C4838"/>
    <w:multiLevelType w:val="hybridMultilevel"/>
    <w:tmpl w:val="66B237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225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510"/>
    <w:rsid w:val="00014DEF"/>
    <w:rsid w:val="00024978"/>
    <w:rsid w:val="00026091"/>
    <w:rsid w:val="0007497C"/>
    <w:rsid w:val="000D3162"/>
    <w:rsid w:val="000E1254"/>
    <w:rsid w:val="00130674"/>
    <w:rsid w:val="001A1FE0"/>
    <w:rsid w:val="00333FB5"/>
    <w:rsid w:val="00345C34"/>
    <w:rsid w:val="00371870"/>
    <w:rsid w:val="003C2144"/>
    <w:rsid w:val="003E5C9F"/>
    <w:rsid w:val="004133F7"/>
    <w:rsid w:val="00496592"/>
    <w:rsid w:val="004A2CC1"/>
    <w:rsid w:val="004F4084"/>
    <w:rsid w:val="00811D33"/>
    <w:rsid w:val="0082099E"/>
    <w:rsid w:val="00890468"/>
    <w:rsid w:val="008C660C"/>
    <w:rsid w:val="008C7636"/>
    <w:rsid w:val="009F6CAF"/>
    <w:rsid w:val="00B22408"/>
    <w:rsid w:val="00B26C62"/>
    <w:rsid w:val="00B93585"/>
    <w:rsid w:val="00BC1510"/>
    <w:rsid w:val="00C1450F"/>
    <w:rsid w:val="00CA1BD4"/>
    <w:rsid w:val="00CA7771"/>
    <w:rsid w:val="00CB1985"/>
    <w:rsid w:val="00CC6011"/>
    <w:rsid w:val="00CD1B2D"/>
    <w:rsid w:val="00CD2983"/>
    <w:rsid w:val="00CD4440"/>
    <w:rsid w:val="00CD6F29"/>
    <w:rsid w:val="00CE2C78"/>
    <w:rsid w:val="00D067A9"/>
    <w:rsid w:val="00D75FD2"/>
    <w:rsid w:val="00D81341"/>
    <w:rsid w:val="00D922BD"/>
    <w:rsid w:val="00DE39D2"/>
    <w:rsid w:val="00EF6880"/>
    <w:rsid w:val="00FD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89243"/>
  <w15:chartTrackingRefBased/>
  <w15:docId w15:val="{78779FAA-A60A-4D55-9D96-BC11BA99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084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DEF"/>
    <w:pPr>
      <w:keepNext/>
      <w:keepLines/>
      <w:spacing w:before="480" w:after="0" w:line="276" w:lineRule="auto"/>
      <w:outlineLvl w:val="0"/>
    </w:pPr>
    <w:rPr>
      <w:rFonts w:ascii="Calibri Light" w:eastAsia="PMingLiU" w:hAnsi="Calibri Light" w:cs="Times New Roman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D44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440"/>
  </w:style>
  <w:style w:type="paragraph" w:styleId="Footer">
    <w:name w:val="footer"/>
    <w:basedOn w:val="Normal"/>
    <w:link w:val="FooterChar"/>
    <w:uiPriority w:val="99"/>
    <w:unhideWhenUsed/>
    <w:rsid w:val="00CD4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440"/>
  </w:style>
  <w:style w:type="character" w:customStyle="1" w:styleId="Heading1Char">
    <w:name w:val="Heading 1 Char"/>
    <w:link w:val="Heading1"/>
    <w:uiPriority w:val="9"/>
    <w:rsid w:val="00014DEF"/>
    <w:rPr>
      <w:rFonts w:ascii="Calibri Light" w:eastAsia="PMingLiU" w:hAnsi="Calibri Light" w:cs="Times New Roman"/>
      <w:b/>
      <w:bCs/>
      <w:color w:val="2E74B5"/>
      <w:sz w:val="28"/>
      <w:szCs w:val="28"/>
    </w:rPr>
  </w:style>
  <w:style w:type="table" w:styleId="TableGrid">
    <w:name w:val="Table Grid"/>
    <w:basedOn w:val="TableNormal"/>
    <w:uiPriority w:val="39"/>
    <w:rsid w:val="00FD52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l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7A9"/>
    <w:rPr>
      <w:rFonts w:ascii="Courier New" w:eastAsia="Times New Roman" w:hAnsi="Courier New" w:cs="Courier New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BADMIN\Downloads\record%20content%20page%20(6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FB185-FBCF-43E6-A81E-5B773767C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record content page (6).dot</Template>
  <TotalTime>2</TotalTime>
  <Pages>25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DCBADMIN</dc:creator>
  <cp:keywords/>
  <cp:lastModifiedBy>Sarath KR</cp:lastModifiedBy>
  <cp:revision>2</cp:revision>
  <cp:lastPrinted>2014-05-22T08:41:00Z</cp:lastPrinted>
  <dcterms:created xsi:type="dcterms:W3CDTF">2022-11-27T13:23:00Z</dcterms:created>
  <dcterms:modified xsi:type="dcterms:W3CDTF">2022-11-27T13:23:00Z</dcterms:modified>
</cp:coreProperties>
</file>